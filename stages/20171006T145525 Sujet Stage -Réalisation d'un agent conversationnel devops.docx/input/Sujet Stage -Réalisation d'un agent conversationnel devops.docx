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b w:val="0"/>
          <w:color w:val="C00000"/>
        </w:rPr>
        <w:alias w:val="Titre "/>
        <w:tag w:val=""/>
        <w:id w:val="957614346"/>
        <w:lock w:val="sdtLocked"/>
        <w:placeholder>
          <w:docPart w:val="06EC0DEFFCAB44B19211E06CA16C9D16"/>
        </w:placeholder>
        <w:dataBinding w:prefixMappings="xmlns:ns0='http://purl.org/dc/elements/1.1/' xmlns:ns1='http://schemas.openxmlformats.org/package/2006/metadata/core-properties' " w:xpath="/ns1:coreProperties[1]/ns0:title[1]" w:storeItemID="{6C3C8BC8-F283-45AE-878A-BAB7291924A1}"/>
        <w:text/>
      </w:sdtPr>
      <w:sdtEndPr/>
      <w:sdtContent>
        <w:p w14:paraId="5FFE9366" w14:textId="022A340D" w:rsidR="00542DD4" w:rsidRPr="00170E36" w:rsidRDefault="00E20CB0" w:rsidP="00130EC2">
          <w:pPr>
            <w:pStyle w:val="CV-Titreposte"/>
            <w:jc w:val="center"/>
          </w:pPr>
          <w:r w:rsidRPr="00E20CB0">
            <w:rPr>
              <w:b w:val="0"/>
              <w:color w:val="C00000"/>
            </w:rPr>
            <w:t>REALISATION D’UN AGENT CONVERSATIONNEL DEVOPS.</w:t>
          </w:r>
        </w:p>
      </w:sdtContent>
    </w:sdt>
    <w:p w14:paraId="5415A8AC" w14:textId="052ACEDF" w:rsidR="00E20CB0" w:rsidRDefault="00E20CB0" w:rsidP="00E20CB0"/>
    <w:p w14:paraId="19E08843" w14:textId="77777777" w:rsidR="00E20CB0" w:rsidRPr="00E20CB0" w:rsidRDefault="00E20CB0" w:rsidP="00E20CB0">
      <w:pPr>
        <w:spacing w:before="120" w:after="120" w:line="240" w:lineRule="auto"/>
        <w:ind w:left="425"/>
        <w:contextualSpacing/>
        <w:rPr>
          <w:b/>
          <w:caps/>
          <w:color w:val="576B80" w:themeColor="text1"/>
          <w:sz w:val="24"/>
        </w:rPr>
      </w:pPr>
      <w:r w:rsidRPr="00E20CB0">
        <w:rPr>
          <w:b/>
          <w:caps/>
          <w:noProof/>
          <w:color w:val="576B80" w:themeColor="text1"/>
          <w:sz w:val="24"/>
        </w:rPr>
        <w:drawing>
          <wp:inline distT="0" distB="0" distL="0" distR="0" wp14:anchorId="55D82D02" wp14:editId="6143882E">
            <wp:extent cx="451663" cy="592231"/>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ia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176" cy="632240"/>
                    </a:xfrm>
                    <a:prstGeom prst="rect">
                      <a:avLst/>
                    </a:prstGeom>
                  </pic:spPr>
                </pic:pic>
              </a:graphicData>
            </a:graphic>
          </wp:inline>
        </w:drawing>
      </w:r>
      <w:r w:rsidRPr="00E20CB0">
        <w:rPr>
          <w:b/>
          <w:caps/>
          <w:color w:val="576B80" w:themeColor="text1"/>
          <w:sz w:val="24"/>
        </w:rPr>
        <w:t xml:space="preserve">   </w:t>
      </w:r>
      <w:r w:rsidRPr="00E20CB0">
        <w:rPr>
          <w:b/>
          <w:caps/>
          <w:noProof/>
          <w:color w:val="576B80" w:themeColor="text1"/>
          <w:sz w:val="24"/>
        </w:rPr>
        <w:drawing>
          <wp:inline distT="0" distB="0" distL="0" distR="0" wp14:anchorId="76CC4079" wp14:editId="14D25427">
            <wp:extent cx="689909" cy="206973"/>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00" cy="230280"/>
                    </a:xfrm>
                    <a:prstGeom prst="rect">
                      <a:avLst/>
                    </a:prstGeom>
                  </pic:spPr>
                </pic:pic>
              </a:graphicData>
            </a:graphic>
          </wp:inline>
        </w:drawing>
      </w:r>
      <w:r w:rsidRPr="00E20CB0">
        <w:rPr>
          <w:b/>
          <w:caps/>
          <w:color w:val="576B80" w:themeColor="text1"/>
          <w:sz w:val="24"/>
        </w:rPr>
        <w:t xml:space="preserve">    </w:t>
      </w:r>
      <w:r w:rsidRPr="00E20CB0">
        <w:rPr>
          <w:b/>
          <w:caps/>
          <w:noProof/>
          <w:color w:val="576B80" w:themeColor="text1"/>
          <w:sz w:val="24"/>
        </w:rPr>
        <w:drawing>
          <wp:inline distT="0" distB="0" distL="0" distR="0" wp14:anchorId="63F308C0" wp14:editId="7DA38A82">
            <wp:extent cx="471208" cy="471208"/>
            <wp:effectExtent l="0" t="0" r="508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hom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609" cy="478609"/>
                    </a:xfrm>
                    <a:prstGeom prst="rect">
                      <a:avLst/>
                    </a:prstGeom>
                  </pic:spPr>
                </pic:pic>
              </a:graphicData>
            </a:graphic>
          </wp:inline>
        </w:drawing>
      </w:r>
      <w:r w:rsidRPr="00E20CB0">
        <w:rPr>
          <w:b/>
          <w:caps/>
          <w:color w:val="576B80" w:themeColor="text1"/>
          <w:sz w:val="24"/>
        </w:rPr>
        <w:t xml:space="preserve">    </w:t>
      </w:r>
      <w:r w:rsidRPr="00E20CB0">
        <w:rPr>
          <w:b/>
          <w:caps/>
          <w:noProof/>
          <w:color w:val="576B80" w:themeColor="text1"/>
          <w:sz w:val="24"/>
        </w:rPr>
        <w:drawing>
          <wp:inline distT="0" distB="0" distL="0" distR="0" wp14:anchorId="0605987D" wp14:editId="1FB79F3F">
            <wp:extent cx="676835" cy="364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tai.png"/>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834092" cy="449755"/>
                    </a:xfrm>
                    <a:prstGeom prst="rect">
                      <a:avLst/>
                    </a:prstGeom>
                  </pic:spPr>
                </pic:pic>
              </a:graphicData>
            </a:graphic>
          </wp:inline>
        </w:drawing>
      </w:r>
      <w:r w:rsidRPr="00E20CB0">
        <w:rPr>
          <w:b/>
          <w:caps/>
          <w:color w:val="576B80" w:themeColor="text1"/>
          <w:sz w:val="24"/>
        </w:rPr>
        <w:t xml:space="preserve">    </w:t>
      </w:r>
      <w:r w:rsidRPr="00E20CB0">
        <w:rPr>
          <w:b/>
          <w:caps/>
          <w:noProof/>
          <w:color w:val="576B80" w:themeColor="text1"/>
          <w:sz w:val="24"/>
        </w:rPr>
        <w:drawing>
          <wp:inline distT="0" distB="0" distL="0" distR="0" wp14:anchorId="6264F153" wp14:editId="558AFB41">
            <wp:extent cx="426347" cy="42634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yp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601" cy="439601"/>
                    </a:xfrm>
                    <a:prstGeom prst="rect">
                      <a:avLst/>
                    </a:prstGeom>
                  </pic:spPr>
                </pic:pic>
              </a:graphicData>
            </a:graphic>
          </wp:inline>
        </w:drawing>
      </w:r>
      <w:r w:rsidRPr="00E20CB0">
        <w:rPr>
          <w:b/>
          <w:caps/>
          <w:color w:val="576B80" w:themeColor="text1"/>
          <w:sz w:val="24"/>
        </w:rPr>
        <w:t xml:space="preserve">    </w:t>
      </w:r>
      <w:r w:rsidRPr="00E20CB0">
        <w:rPr>
          <w:b/>
          <w:caps/>
          <w:noProof/>
          <w:color w:val="576B80" w:themeColor="text1"/>
          <w:sz w:val="24"/>
        </w:rPr>
        <w:drawing>
          <wp:inline distT="0" distB="0" distL="0" distR="0" wp14:anchorId="4FD5E15A" wp14:editId="5B331362">
            <wp:extent cx="734817" cy="452195"/>
            <wp:effectExtent l="0" t="0" r="825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ui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7388" cy="472239"/>
                    </a:xfrm>
                    <a:prstGeom prst="rect">
                      <a:avLst/>
                    </a:prstGeom>
                  </pic:spPr>
                </pic:pic>
              </a:graphicData>
            </a:graphic>
          </wp:inline>
        </w:drawing>
      </w:r>
      <w:r w:rsidRPr="00E20CB0">
        <w:rPr>
          <w:b/>
          <w:caps/>
          <w:color w:val="576B80" w:themeColor="text1"/>
          <w:sz w:val="24"/>
        </w:rPr>
        <w:t xml:space="preserve">    </w:t>
      </w:r>
      <w:r w:rsidRPr="00E20CB0">
        <w:rPr>
          <w:b/>
          <w:caps/>
          <w:noProof/>
          <w:color w:val="576B80" w:themeColor="text1"/>
          <w:sz w:val="24"/>
        </w:rPr>
        <w:drawing>
          <wp:inline distT="0" distB="0" distL="0" distR="0" wp14:anchorId="517B80B3" wp14:editId="0A0534AA">
            <wp:extent cx="893275" cy="511302"/>
            <wp:effectExtent l="0" t="0" r="254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bmwats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6693" cy="524706"/>
                    </a:xfrm>
                    <a:prstGeom prst="rect">
                      <a:avLst/>
                    </a:prstGeom>
                  </pic:spPr>
                </pic:pic>
              </a:graphicData>
            </a:graphic>
          </wp:inline>
        </w:drawing>
      </w:r>
      <w:r w:rsidRPr="00E20CB0">
        <w:rPr>
          <w:b/>
          <w:caps/>
          <w:color w:val="576B80" w:themeColor="text1"/>
          <w:sz w:val="24"/>
        </w:rPr>
        <w:t xml:space="preserve"> </w:t>
      </w:r>
    </w:p>
    <w:p w14:paraId="564F0738" w14:textId="789EA4F3" w:rsidR="00E20CB0" w:rsidRDefault="00E20CB0" w:rsidP="00E20CB0"/>
    <w:p w14:paraId="792AE3A7" w14:textId="77777777" w:rsidR="00E20CB0" w:rsidRDefault="00E20CB0" w:rsidP="00E20CB0"/>
    <w:p w14:paraId="4469998E" w14:textId="1E9BA500" w:rsidR="00052E0E" w:rsidRDefault="00052E0E" w:rsidP="00052E0E">
      <w:pPr>
        <w:pStyle w:val="Focusbleu"/>
        <w:numPr>
          <w:ilvl w:val="0"/>
          <w:numId w:val="6"/>
        </w:numPr>
        <w:ind w:left="425" w:hanging="425"/>
      </w:pPr>
      <w:r>
        <w:t>Résumé de la mission</w:t>
      </w:r>
    </w:p>
    <w:sdt>
      <w:sdtPr>
        <w:rPr>
          <w:rFonts w:cs="Century Gothic"/>
          <w:b/>
          <w:szCs w:val="20"/>
        </w:rPr>
        <w:alias w:val="Résumé"/>
        <w:tag w:val="R_x00e9_sum_x00e9_"/>
        <w:id w:val="-1610651688"/>
        <w:placeholder>
          <w:docPart w:val="084DB60D1E0A41DFBED7444D16493068"/>
        </w:placeholder>
        <w:dataBinding w:prefixMappings="xmlns:ns0='http://schemas.microsoft.com/office/2006/metadata/properties' xmlns:ns1='http://www.w3.org/2001/XMLSchema-instance' xmlns:ns2='968002a8-c9a5-4f61-9390-8933a4d300af' " w:xpath="/ns0:properties[1]/documentManagement[1]/ns2:R_x00e9_sum_x00e9_[1]" w:storeItemID="{2470C62F-E9FE-4FDF-9F52-B3700AED93DE}"/>
        <w:text w:multiLine="1"/>
      </w:sdtPr>
      <w:sdtEndPr>
        <w:rPr>
          <w:b w:val="0"/>
          <w:color w:val="000000"/>
        </w:rPr>
      </w:sdtEndPr>
      <w:sdtContent>
        <w:p w14:paraId="2234ACD6" w14:textId="7253A7AF" w:rsidR="00052E0E" w:rsidRPr="007F6167" w:rsidRDefault="00E20CB0" w:rsidP="00052E0E">
          <w:pPr>
            <w:rPr>
              <w:b/>
            </w:rPr>
          </w:pPr>
          <w:r>
            <w:rPr>
              <w:rFonts w:cs="Century Gothic"/>
              <w:b/>
              <w:szCs w:val="20"/>
            </w:rPr>
            <w:t xml:space="preserve">La mission a pour objectif d’évaluer l’apport et la faisabilité d’un agent conversationnel support d’un centre de services. </w:t>
          </w:r>
        </w:p>
      </w:sdtContent>
    </w:sdt>
    <w:p w14:paraId="59D755D2" w14:textId="77777777" w:rsidR="004B4C0C" w:rsidRDefault="00052E0E" w:rsidP="003D3A53">
      <w:pPr>
        <w:pStyle w:val="Focusbleu"/>
        <w:numPr>
          <w:ilvl w:val="0"/>
          <w:numId w:val="6"/>
        </w:numPr>
        <w:ind w:left="425" w:hanging="425"/>
      </w:pPr>
      <w:r>
        <w:t>Détails de la mission</w:t>
      </w:r>
    </w:p>
    <w:p w14:paraId="3E2B8AE9" w14:textId="15BCA85B" w:rsidR="00AB783F" w:rsidRDefault="004A6C9E" w:rsidP="00946401">
      <w:r>
        <w:t>L’</w:t>
      </w:r>
      <w:r w:rsidR="00A254D4">
        <w:t xml:space="preserve">IA </w:t>
      </w:r>
      <w:r>
        <w:t xml:space="preserve">aura des impacts très importants sur les métiers que nous connaissons aujourd’hui. Certains évoquent le chiffre de 47% d’emplois menacés … oui mais au profit aussi d’une évolution positive </w:t>
      </w:r>
      <w:r w:rsidR="006C7FAA">
        <w:t xml:space="preserve">de pratiques en prenant par exemple en charge des tâches à faible valeur-ajoutée. </w:t>
      </w:r>
      <w:r w:rsidR="006C7FAA" w:rsidRPr="006C7FAA">
        <w:t>Entreprise de Servi</w:t>
      </w:r>
      <w:r w:rsidR="006C7FAA">
        <w:t>ces du Numérique créée il y a 30 ans, Sodifrance est intervient notamment dans le Delivery de projets informatiques.</w:t>
      </w:r>
    </w:p>
    <w:p w14:paraId="77D8F71D" w14:textId="77777777" w:rsidR="004A6C9E" w:rsidRDefault="004A6C9E" w:rsidP="00946401"/>
    <w:p w14:paraId="5FB6403D" w14:textId="1EF8ED65" w:rsidR="004A6C9E" w:rsidRPr="004A6C9E" w:rsidRDefault="004A6C9E" w:rsidP="00946401">
      <w:pPr>
        <w:rPr>
          <w:b/>
        </w:rPr>
      </w:pPr>
      <w:r w:rsidRPr="004A6C9E">
        <w:rPr>
          <w:b/>
        </w:rPr>
        <w:t xml:space="preserve">L’intelligence Artificielle fait </w:t>
      </w:r>
      <w:r w:rsidR="006C7FAA">
        <w:rPr>
          <w:b/>
        </w:rPr>
        <w:t xml:space="preserve">naturellement </w:t>
      </w:r>
      <w:r w:rsidRPr="004A6C9E">
        <w:rPr>
          <w:b/>
        </w:rPr>
        <w:t>partie des axes stratégiques de développement de Sodifrance</w:t>
      </w:r>
      <w:r w:rsidR="006C7FAA">
        <w:rPr>
          <w:b/>
        </w:rPr>
        <w:t>: Création d’une communauté interne, p</w:t>
      </w:r>
      <w:r>
        <w:rPr>
          <w:b/>
        </w:rPr>
        <w:t xml:space="preserve">artenariats avec des acteurs du domaine, POC mettant par exemple en œuvre Amazon Echo / Alexa, valorisation des initiatives collaborateurs, conférences, </w:t>
      </w:r>
      <w:r w:rsidR="006C7FAA">
        <w:rPr>
          <w:b/>
        </w:rPr>
        <w:t>…</w:t>
      </w:r>
    </w:p>
    <w:p w14:paraId="30E3D996" w14:textId="77777777" w:rsidR="00AB783F" w:rsidRDefault="00AB783F" w:rsidP="00946401"/>
    <w:p w14:paraId="35044F74" w14:textId="23C4864C" w:rsidR="00946401" w:rsidRDefault="004A6C9E" w:rsidP="00946401">
      <w:r>
        <w:t xml:space="preserve">Dans le cadre des </w:t>
      </w:r>
      <w:r w:rsidRPr="004A6C9E">
        <w:rPr>
          <w:b/>
        </w:rPr>
        <w:t>Lab’s Sodifrance</w:t>
      </w:r>
      <w:r>
        <w:t xml:space="preserve"> et en étroite collaboration avec les équipes de Delivery,</w:t>
      </w:r>
      <w:r w:rsidR="00E20CB0">
        <w:t xml:space="preserve"> le stage proposé a pour but de mettre en place un agent conversationnel d’aide dans des activités de conduite et réalisation de projet. L</w:t>
      </w:r>
      <w:r w:rsidR="00946401">
        <w:t>es object</w:t>
      </w:r>
      <w:r>
        <w:t xml:space="preserve">ifs et </w:t>
      </w:r>
      <w:r w:rsidR="00E20CB0">
        <w:t>tâches</w:t>
      </w:r>
      <w:r>
        <w:t xml:space="preserve"> à effectuer dans </w:t>
      </w:r>
      <w:r w:rsidR="00E20CB0">
        <w:t>c</w:t>
      </w:r>
      <w:r>
        <w:t>e</w:t>
      </w:r>
      <w:r w:rsidR="00946401">
        <w:t xml:space="preserve"> cadre sont les suivantes :</w:t>
      </w:r>
    </w:p>
    <w:p w14:paraId="0168D9C7" w14:textId="2EE78D97" w:rsidR="00946401" w:rsidRDefault="00946401" w:rsidP="00946401">
      <w:pPr>
        <w:pStyle w:val="Puce"/>
      </w:pPr>
      <w:r>
        <w:t xml:space="preserve">Imaginer les interventions possibles d’un chatbot dans le quotidien d’un projet de développement / centre de services (wiki verbal, diffusion d’information, opérations devops, </w:t>
      </w:r>
      <w:r w:rsidR="00E20CB0">
        <w:t xml:space="preserve">prise de date de réunion, </w:t>
      </w:r>
      <w:r>
        <w:t>etc.). C’est une étape de recueil et d’imagination du besoin qui s’effectuera auprès des équipes sodifrance</w:t>
      </w:r>
      <w:r w:rsidR="00E20CB0">
        <w:t>,</w:t>
      </w:r>
      <w:r>
        <w:t xml:space="preserve"> par recherche internet</w:t>
      </w:r>
      <w:r w:rsidR="00E20CB0">
        <w:t xml:space="preserve"> et atelier d’idéation</w:t>
      </w:r>
      <w:r>
        <w:t>. Cette étape mène à la rédaction d’une expression du besoin d’un tel agent conversationnel.</w:t>
      </w:r>
    </w:p>
    <w:p w14:paraId="2E776975" w14:textId="61C8B256" w:rsidR="00946401" w:rsidRDefault="00946401" w:rsidP="00946401">
      <w:pPr>
        <w:pStyle w:val="Puce"/>
      </w:pPr>
      <w:r>
        <w:t>Etudier les solutions de chatbot actuelles afin de choisir celle sur laquelle le prototype sera construit. Cette étape mènera à la rédaction d’un état de l’art des architecture</w:t>
      </w:r>
      <w:r w:rsidR="00E20CB0">
        <w:t>s</w:t>
      </w:r>
      <w:r>
        <w:t xml:space="preserve"> et technologies de construction de chatbot</w:t>
      </w:r>
      <w:r w:rsidR="00E20CB0">
        <w:t xml:space="preserve"> (plate-forme chatbot / IA, plate-forme messagerie, etc.)</w:t>
      </w:r>
      <w:r>
        <w:t>.</w:t>
      </w:r>
    </w:p>
    <w:p w14:paraId="36156FE4" w14:textId="77777777" w:rsidR="004B4C0C" w:rsidRDefault="00946401" w:rsidP="00946401">
      <w:pPr>
        <w:pStyle w:val="Puce"/>
      </w:pPr>
      <w:r>
        <w:t>Réaliser et déployer un prototype d’un tel agent conversationnel dans le cadre d’un CDS de Sodifrance afin d’en tester in situ la pertinence.</w:t>
      </w:r>
    </w:p>
    <w:p w14:paraId="6F72609E" w14:textId="77777777" w:rsidR="00052E0E" w:rsidRDefault="00052E0E" w:rsidP="00052E0E">
      <w:pPr>
        <w:pStyle w:val="Focusbleu"/>
        <w:numPr>
          <w:ilvl w:val="0"/>
          <w:numId w:val="6"/>
        </w:numPr>
        <w:ind w:left="425" w:hanging="425"/>
      </w:pPr>
      <w:r>
        <w:t>Environnement</w:t>
      </w:r>
    </w:p>
    <w:p w14:paraId="11F18D61" w14:textId="77777777" w:rsidR="00946401" w:rsidRDefault="00946401" w:rsidP="00946401">
      <w:pPr>
        <w:pStyle w:val="Puce"/>
      </w:pPr>
      <w:r>
        <w:t>Nouvelles technologies web et mobile ;</w:t>
      </w:r>
    </w:p>
    <w:p w14:paraId="7AC97F00" w14:textId="77777777" w:rsidR="00946401" w:rsidRDefault="00946401" w:rsidP="00946401">
      <w:pPr>
        <w:pStyle w:val="Puce"/>
      </w:pPr>
      <w:r>
        <w:t>Intégration avec les plateformes d’Intelligence artificielle (compréhension du langage, reconnaissance vocale) ;</w:t>
      </w:r>
    </w:p>
    <w:p w14:paraId="0A167B98" w14:textId="77777777" w:rsidR="00E20CB0" w:rsidRDefault="00E20CB0" w:rsidP="00E20CB0">
      <w:pPr>
        <w:pStyle w:val="Puce"/>
        <w:numPr>
          <w:ilvl w:val="0"/>
          <w:numId w:val="0"/>
        </w:numPr>
        <w:ind w:left="851"/>
      </w:pPr>
      <w:r>
        <w:lastRenderedPageBreak/>
        <w:t xml:space="preserve">Intégration avec les plate-formes de messagerie (Slack, Skype, etc.),  les home device (Alexa Amazon, Google Home), les smartphones (Android) </w:t>
      </w:r>
    </w:p>
    <w:p w14:paraId="4A8E5F26" w14:textId="08272C0F" w:rsidR="00946401" w:rsidRDefault="00E20CB0" w:rsidP="00E20CB0">
      <w:pPr>
        <w:pStyle w:val="Puce"/>
      </w:pPr>
      <w:r>
        <w:t>Déploiement dans le Cloud (services, webhook, etc.)</w:t>
      </w:r>
      <w:r w:rsidR="00946401">
        <w:t>.</w:t>
      </w:r>
    </w:p>
    <w:p w14:paraId="61D1E808" w14:textId="01B25348" w:rsidR="00E20CB0" w:rsidRDefault="00E20CB0" w:rsidP="00E20CB0">
      <w:pPr>
        <w:pStyle w:val="Puce"/>
        <w:numPr>
          <w:ilvl w:val="0"/>
          <w:numId w:val="0"/>
        </w:numPr>
        <w:ind w:left="851" w:hanging="284"/>
      </w:pPr>
    </w:p>
    <w:p w14:paraId="31318FBA" w14:textId="2918D86C" w:rsidR="00E20CB0" w:rsidRDefault="00E20CB0" w:rsidP="00E20CB0">
      <w:pPr>
        <w:pStyle w:val="Puce"/>
        <w:numPr>
          <w:ilvl w:val="0"/>
          <w:numId w:val="0"/>
        </w:numPr>
        <w:ind w:left="851" w:hanging="284"/>
      </w:pPr>
    </w:p>
    <w:p w14:paraId="39337AB5" w14:textId="5E009E6A" w:rsidR="00E20CB0" w:rsidRDefault="00E20CB0" w:rsidP="00E20CB0">
      <w:pPr>
        <w:pStyle w:val="Puce"/>
        <w:numPr>
          <w:ilvl w:val="0"/>
          <w:numId w:val="0"/>
        </w:numPr>
        <w:ind w:left="851" w:hanging="284"/>
      </w:pPr>
    </w:p>
    <w:p w14:paraId="58CA2126" w14:textId="77777777" w:rsidR="00E20CB0" w:rsidRDefault="00E20CB0" w:rsidP="00E20CB0">
      <w:pPr>
        <w:pStyle w:val="Puce"/>
        <w:numPr>
          <w:ilvl w:val="0"/>
          <w:numId w:val="0"/>
        </w:numPr>
        <w:ind w:left="851" w:hanging="284"/>
      </w:pPr>
    </w:p>
    <w:p w14:paraId="52E5190F" w14:textId="77777777" w:rsidR="00052E0E" w:rsidRDefault="00052E0E" w:rsidP="00052E0E">
      <w:pPr>
        <w:pStyle w:val="Focusbleu"/>
        <w:numPr>
          <w:ilvl w:val="0"/>
          <w:numId w:val="6"/>
        </w:numPr>
        <w:ind w:left="425" w:hanging="425"/>
      </w:pPr>
      <w:r w:rsidRPr="000E6828">
        <w:t>Connaissances/compétences nécessaires</w:t>
      </w:r>
    </w:p>
    <w:p w14:paraId="2971D6A8" w14:textId="77777777" w:rsidR="00AB783F" w:rsidRDefault="00946401" w:rsidP="00946401">
      <w:r>
        <w:t>Le candidat doit être en capacité d’apprendre et de s’adapter mais aussi savoir restituer. La curiosité, la créativité, la communication en interne et avec les partenaires ainsi que l’esprit d’équipe sont des qualités indispensables pour ce stage.</w:t>
      </w:r>
      <w:r w:rsidR="00AB783F">
        <w:t xml:space="preserve"> </w:t>
      </w:r>
    </w:p>
    <w:p w14:paraId="580B812E" w14:textId="77777777" w:rsidR="00AB783F" w:rsidRDefault="00AB783F" w:rsidP="00946401"/>
    <w:p w14:paraId="39FF2FA3" w14:textId="0F44A8C7" w:rsidR="00170E36" w:rsidRDefault="00946401" w:rsidP="00946401">
      <w:r>
        <w:t>Sur un plan technique, il devra avoir de bonnes qualités rédactionnelles et des compétences en programmation Java et/ou Javascript.</w:t>
      </w:r>
    </w:p>
    <w:p w14:paraId="0DD35C3B" w14:textId="77777777" w:rsidR="00052E0E" w:rsidRDefault="00052E0E" w:rsidP="00052E0E">
      <w:pPr>
        <w:pStyle w:val="Focusbleu"/>
        <w:numPr>
          <w:ilvl w:val="0"/>
          <w:numId w:val="6"/>
        </w:numPr>
        <w:ind w:left="425" w:hanging="425"/>
      </w:pPr>
      <w:r w:rsidRPr="000E6828">
        <w:t>Intérêt</w:t>
      </w:r>
    </w:p>
    <w:p w14:paraId="0085F903" w14:textId="77777777" w:rsidR="00170E36" w:rsidRDefault="00946401" w:rsidP="00170E36">
      <w:r w:rsidRPr="00946401">
        <w:t>Les agents conversationnels constituent un des axes de développement majeures des interfaces hommes machines des années en cours et à venir. La montée en compétences sur ce sujet de manière pragmatique avec la construction d’un prototype testable est un objectif important pour Sodifrance.</w:t>
      </w:r>
    </w:p>
    <w:p w14:paraId="1353AC22" w14:textId="77777777" w:rsidR="00F31876" w:rsidRDefault="00F31876" w:rsidP="00170E36"/>
    <w:p w14:paraId="2EAE96B2" w14:textId="77777777" w:rsidR="00052E0E" w:rsidRPr="000E6828" w:rsidRDefault="00052E0E" w:rsidP="00052E0E">
      <w:pPr>
        <w:pStyle w:val="Focusbleu"/>
        <w:numPr>
          <w:ilvl w:val="0"/>
          <w:numId w:val="6"/>
        </w:numPr>
        <w:ind w:left="425" w:hanging="425"/>
      </w:pPr>
      <w:r w:rsidRPr="000E6828">
        <w:t>Profil</w:t>
      </w:r>
    </w:p>
    <w:sdt>
      <w:sdtPr>
        <w:rPr>
          <w:b/>
        </w:rPr>
        <w:alias w:val="Profil recherché"/>
        <w:tag w:val="Profil_x0020_recherch_x00e9_"/>
        <w:id w:val="1014730680"/>
        <w:placeholder>
          <w:docPart w:val="670B06F8DB8747E19215E9363A527D74"/>
        </w:placeholder>
        <w:dataBinding w:prefixMappings="xmlns:ns0='http://schemas.microsoft.com/office/2006/metadata/properties' xmlns:ns1='http://www.w3.org/2001/XMLSchema-instance' xmlns:ns2='968002a8-c9a5-4f61-9390-8933a4d300af' " w:xpath="/ns0:properties[1]/documentManagement[1]/ns2:Profil_x0020_recherch_x00e9_[1]" w:storeItemID="{2470C62F-E9FE-4FDF-9F52-B3700AED93DE}"/>
        <w:text w:multiLine="1"/>
      </w:sdtPr>
      <w:sdtEndPr/>
      <w:sdtContent>
        <w:p w14:paraId="7AD803C0" w14:textId="0B46BF18" w:rsidR="00052E0E" w:rsidRPr="00170E36" w:rsidRDefault="00E13178" w:rsidP="00FC4BFA">
          <w:pPr>
            <w:rPr>
              <w:b/>
            </w:rPr>
          </w:pPr>
          <w:r>
            <w:rPr>
              <w:b/>
            </w:rPr>
            <w:t>Stagiaire Bac+5</w:t>
          </w:r>
          <w:r>
            <w:rPr>
              <w:b/>
            </w:rPr>
            <w:br/>
          </w:r>
          <w:r w:rsidR="00946401">
            <w:rPr>
              <w:b/>
            </w:rPr>
            <w:t>Développeur passionné par les nouvelles technologies, créatif, ayant une bonne communication et à l’aise en équipe</w:t>
          </w:r>
        </w:p>
      </w:sdtContent>
    </w:sdt>
    <w:p w14:paraId="4C14E754" w14:textId="77777777" w:rsidR="00FC4BFA" w:rsidRPr="000E6828" w:rsidRDefault="00FC4BFA" w:rsidP="00FC4BFA"/>
    <w:tbl>
      <w:tblPr>
        <w:tblStyle w:val="Tableaugris-Normal"/>
        <w:tblW w:w="0" w:type="auto"/>
        <w:tblLook w:val="04A0" w:firstRow="1" w:lastRow="0" w:firstColumn="1" w:lastColumn="0" w:noHBand="0" w:noVBand="1"/>
      </w:tblPr>
      <w:tblGrid>
        <w:gridCol w:w="4675"/>
        <w:gridCol w:w="4390"/>
      </w:tblGrid>
      <w:tr w:rsidR="00082A14" w:rsidRPr="000E6828" w14:paraId="726D8A9B" w14:textId="77777777" w:rsidTr="00082A14">
        <w:trPr>
          <w:cnfStyle w:val="100000000000" w:firstRow="1" w:lastRow="0" w:firstColumn="0" w:lastColumn="0" w:oddVBand="0" w:evenVBand="0" w:oddHBand="0" w:evenHBand="0" w:firstRowFirstColumn="0" w:firstRowLastColumn="0" w:lastRowFirstColumn="0" w:lastRowLastColumn="0"/>
          <w:trHeight w:val="324"/>
        </w:trPr>
        <w:tc>
          <w:tcPr>
            <w:tcW w:w="4675" w:type="dxa"/>
          </w:tcPr>
          <w:p w14:paraId="58FB6C70" w14:textId="77777777" w:rsidR="00082A14" w:rsidRPr="000E6828" w:rsidRDefault="00082A14" w:rsidP="006143BB">
            <w:pPr>
              <w:pStyle w:val="Titre-Tableau"/>
              <w:rPr>
                <w:b/>
              </w:rPr>
            </w:pPr>
            <w:r w:rsidRPr="000E6828">
              <w:rPr>
                <w:b/>
              </w:rPr>
              <w:t>Durée</w:t>
            </w:r>
          </w:p>
        </w:tc>
        <w:tc>
          <w:tcPr>
            <w:tcW w:w="4390" w:type="dxa"/>
          </w:tcPr>
          <w:p w14:paraId="6C3CC564" w14:textId="0E298C16" w:rsidR="00082A14" w:rsidRPr="00082A14" w:rsidRDefault="00082A14" w:rsidP="00082A14">
            <w:pPr>
              <w:pStyle w:val="Titre-Tableau"/>
              <w:rPr>
                <w:caps/>
              </w:rPr>
            </w:pPr>
            <w:r w:rsidRPr="000E6828">
              <w:rPr>
                <w:b/>
              </w:rPr>
              <w:t>Lieu / date</w:t>
            </w:r>
          </w:p>
        </w:tc>
      </w:tr>
      <w:tr w:rsidR="00082A14" w14:paraId="407F0D1A" w14:textId="77777777" w:rsidTr="00082A14">
        <w:sdt>
          <w:sdtPr>
            <w:rPr>
              <w:b/>
              <w:sz w:val="18"/>
              <w:szCs w:val="18"/>
            </w:rPr>
            <w:alias w:val="Durée"/>
            <w:tag w:val="Dur_x00e9_e"/>
            <w:id w:val="224112629"/>
            <w:placeholder>
              <w:docPart w:val="A2476CD63A8846FEB4E3A0B51FA8CA31"/>
            </w:placeholder>
            <w:dataBinding w:prefixMappings="xmlns:ns0='http://schemas.microsoft.com/office/2006/metadata/properties' xmlns:ns1='http://www.w3.org/2001/XMLSchema-instance' xmlns:ns2='968002a8-c9a5-4f61-9390-8933a4d300af' xmlns:ns3='fab890ae-3112-4f6b-bc97-1e666dfa1a34' " w:xpath="/ns0:properties[1]/documentManagement[1]/ns2:Dur_x00e9_e[1]" w:storeItemID="{2470C62F-E9FE-4FDF-9F52-B3700AED93DE}"/>
            <w:dropDownList w:lastValue="6 mois">
              <w:listItem w:value="[Durée]"/>
            </w:dropDownList>
          </w:sdtPr>
          <w:sdtEndPr/>
          <w:sdtContent>
            <w:tc>
              <w:tcPr>
                <w:tcW w:w="4675" w:type="dxa"/>
              </w:tcPr>
              <w:p w14:paraId="6F6B511F" w14:textId="77777777" w:rsidR="00082A14" w:rsidRPr="00170E36" w:rsidRDefault="00082A14" w:rsidP="00170E36">
                <w:pPr>
                  <w:jc w:val="center"/>
                  <w:rPr>
                    <w:b/>
                    <w:sz w:val="18"/>
                    <w:szCs w:val="18"/>
                  </w:rPr>
                </w:pPr>
                <w:r>
                  <w:rPr>
                    <w:b/>
                    <w:sz w:val="18"/>
                    <w:szCs w:val="18"/>
                  </w:rPr>
                  <w:t>6 mois</w:t>
                </w:r>
              </w:p>
            </w:tc>
          </w:sdtContent>
        </w:sdt>
        <w:tc>
          <w:tcPr>
            <w:tcW w:w="4390" w:type="dxa"/>
          </w:tcPr>
          <w:sdt>
            <w:sdtPr>
              <w:rPr>
                <w:b/>
                <w:sz w:val="18"/>
                <w:szCs w:val="18"/>
              </w:rPr>
              <w:alias w:val="Lieu de stage"/>
              <w:tag w:val="Lieu_x0020_de_x0020_stage"/>
              <w:id w:val="-918015464"/>
              <w:placeholder>
                <w:docPart w:val="9043C17EE7CA4F76A11DEC2CDE2BABAC"/>
              </w:placeholder>
              <w:dataBinding w:prefixMappings="xmlns:ns0='http://schemas.microsoft.com/office/2006/metadata/properties' xmlns:ns1='http://www.w3.org/2001/XMLSchema-instance' xmlns:ns2='968002a8-c9a5-4f61-9390-8933a4d300af' " w:xpath="/ns0:properties[1]/documentManagement[1]/ns2:Lieu_x0020_de_x0020_stage[1]" w:storeItemID="{2470C62F-E9FE-4FDF-9F52-B3700AED93DE}"/>
              <w:dropDownList w:lastValue="Nantes">
                <w:listItem w:value="[Lieu de stage]"/>
              </w:dropDownList>
            </w:sdtPr>
            <w:sdtEndPr/>
            <w:sdtContent>
              <w:p w14:paraId="2F5DE74C" w14:textId="47D313DB" w:rsidR="00082A14" w:rsidRPr="00170E36" w:rsidRDefault="00082A14" w:rsidP="00082A14">
                <w:pPr>
                  <w:jc w:val="center"/>
                  <w:rPr>
                    <w:b/>
                    <w:sz w:val="18"/>
                    <w:szCs w:val="18"/>
                  </w:rPr>
                </w:pPr>
                <w:r>
                  <w:rPr>
                    <w:b/>
                    <w:sz w:val="18"/>
                    <w:szCs w:val="18"/>
                  </w:rPr>
                  <w:t>Nantes</w:t>
                </w:r>
              </w:p>
            </w:sdtContent>
          </w:sdt>
        </w:tc>
      </w:tr>
      <w:tr w:rsidR="00052E0E" w14:paraId="1062B460" w14:textId="77777777" w:rsidTr="006143BB">
        <w:tc>
          <w:tcPr>
            <w:tcW w:w="9065" w:type="dxa"/>
            <w:gridSpan w:val="2"/>
            <w:shd w:val="clear" w:color="auto" w:fill="576B80" w:themeFill="text1"/>
          </w:tcPr>
          <w:p w14:paraId="65267BA7" w14:textId="77777777" w:rsidR="00052E0E" w:rsidRDefault="00052E0E" w:rsidP="006143BB">
            <w:pPr>
              <w:pStyle w:val="Titre-Tableau"/>
            </w:pPr>
            <w:r>
              <w:t>Comment postuler ?</w:t>
            </w:r>
          </w:p>
        </w:tc>
      </w:tr>
      <w:tr w:rsidR="00052E0E" w14:paraId="5F07BCE6" w14:textId="77777777" w:rsidTr="006143BB">
        <w:tc>
          <w:tcPr>
            <w:tcW w:w="9065" w:type="dxa"/>
            <w:gridSpan w:val="2"/>
          </w:tcPr>
          <w:p w14:paraId="35AE8045" w14:textId="77777777" w:rsidR="00052E0E" w:rsidRDefault="00052E0E" w:rsidP="006143BB">
            <w:pPr>
              <w:jc w:val="center"/>
              <w:rPr>
                <w:b/>
                <w:sz w:val="18"/>
                <w:szCs w:val="18"/>
              </w:rPr>
            </w:pPr>
            <w:r>
              <w:rPr>
                <w:b/>
                <w:sz w:val="18"/>
                <w:szCs w:val="18"/>
              </w:rPr>
              <w:t xml:space="preserve">Postulez en ligne </w:t>
            </w:r>
            <w:r>
              <w:rPr>
                <w:sz w:val="18"/>
                <w:szCs w:val="18"/>
              </w:rPr>
              <w:t>ou</w:t>
            </w:r>
          </w:p>
          <w:p w14:paraId="027BB628" w14:textId="77777777" w:rsidR="00052E0E" w:rsidRDefault="00052E0E" w:rsidP="006143BB">
            <w:pPr>
              <w:jc w:val="center"/>
              <w:rPr>
                <w:sz w:val="18"/>
                <w:szCs w:val="18"/>
              </w:rPr>
            </w:pPr>
            <w:r>
              <w:rPr>
                <w:sz w:val="18"/>
                <w:szCs w:val="18"/>
              </w:rPr>
              <w:t>Adressez-nous un mail avec votre</w:t>
            </w:r>
            <w:r>
              <w:rPr>
                <w:b/>
                <w:sz w:val="18"/>
                <w:szCs w:val="18"/>
              </w:rPr>
              <w:t xml:space="preserve"> CV, lettre de motivation </w:t>
            </w:r>
            <w:r>
              <w:rPr>
                <w:sz w:val="18"/>
                <w:szCs w:val="18"/>
              </w:rPr>
              <w:t>et</w:t>
            </w:r>
            <w:r>
              <w:rPr>
                <w:b/>
                <w:sz w:val="18"/>
                <w:szCs w:val="18"/>
              </w:rPr>
              <w:t xml:space="preserve"> la référence de l’annonce </w:t>
            </w:r>
            <w:r>
              <w:rPr>
                <w:b/>
                <w:sz w:val="18"/>
                <w:szCs w:val="18"/>
              </w:rPr>
              <w:br/>
            </w:r>
            <w:r>
              <w:rPr>
                <w:sz w:val="18"/>
                <w:szCs w:val="18"/>
              </w:rPr>
              <w:t>à l’adresse mail suivante :</w:t>
            </w:r>
            <w:r>
              <w:rPr>
                <w:b/>
                <w:sz w:val="18"/>
                <w:szCs w:val="18"/>
              </w:rPr>
              <w:t xml:space="preserve"> </w:t>
            </w:r>
            <w:hyperlink r:id="rId21" w:history="1">
              <w:r>
                <w:rPr>
                  <w:rStyle w:val="Lienhypertexte"/>
                  <w:b/>
                  <w:sz w:val="18"/>
                  <w:szCs w:val="18"/>
                </w:rPr>
                <w:t>recrutement@sodifrance.fr</w:t>
              </w:r>
            </w:hyperlink>
          </w:p>
        </w:tc>
      </w:tr>
    </w:tbl>
    <w:p w14:paraId="46E6AF61" w14:textId="77777777" w:rsidR="00052E0E" w:rsidRPr="0039247D" w:rsidRDefault="00052E0E" w:rsidP="00052E0E"/>
    <w:sectPr w:rsidR="00052E0E" w:rsidRPr="0039247D" w:rsidSect="00091FE0">
      <w:headerReference w:type="default" r:id="rId22"/>
      <w:headerReference w:type="first" r:id="rId23"/>
      <w:footerReference w:type="first" r:id="rId24"/>
      <w:pgSz w:w="11907" w:h="16840"/>
      <w:pgMar w:top="1701" w:right="1418" w:bottom="1701" w:left="1418" w:header="284" w:footer="856"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A2BFA" w14:textId="77777777" w:rsidR="00946401" w:rsidRDefault="00946401" w:rsidP="00641F16">
      <w:r>
        <w:separator/>
      </w:r>
    </w:p>
    <w:p w14:paraId="6F55B8A9" w14:textId="77777777" w:rsidR="00946401" w:rsidRDefault="00946401"/>
  </w:endnote>
  <w:endnote w:type="continuationSeparator" w:id="0">
    <w:p w14:paraId="2070E1D2" w14:textId="77777777" w:rsidR="00946401" w:rsidRDefault="00946401" w:rsidP="00641F16">
      <w:r>
        <w:continuationSeparator/>
      </w:r>
    </w:p>
    <w:p w14:paraId="2593FD13" w14:textId="77777777" w:rsidR="00946401" w:rsidRDefault="00946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CAFA" w14:textId="77777777" w:rsidR="008556F8" w:rsidRDefault="007E0198">
    <w:pPr>
      <w:pStyle w:val="Pieddepage"/>
    </w:pPr>
    <w:r>
      <w:rPr>
        <w:noProof/>
      </w:rPr>
      <mc:AlternateContent>
        <mc:Choice Requires="wps">
          <w:drawing>
            <wp:anchor distT="0" distB="0" distL="114300" distR="114300" simplePos="0" relativeHeight="251671552" behindDoc="0" locked="1" layoutInCell="1" allowOverlap="1" wp14:anchorId="13908A1C" wp14:editId="2B0F0686">
              <wp:simplePos x="0" y="0"/>
              <wp:positionH relativeFrom="page">
                <wp:align>left</wp:align>
              </wp:positionH>
              <wp:positionV relativeFrom="page">
                <wp:align>bottom</wp:align>
              </wp:positionV>
              <wp:extent cx="10691495" cy="540000"/>
              <wp:effectExtent l="0" t="0" r="0" b="0"/>
              <wp:wrapNone/>
              <wp:docPr id="2474" name="Zone de texte 2474"/>
              <wp:cNvGraphicFramePr/>
              <a:graphic xmlns:a="http://schemas.openxmlformats.org/drawingml/2006/main">
                <a:graphicData uri="http://schemas.microsoft.com/office/word/2010/wordprocessingShape">
                  <wps:wsp>
                    <wps:cNvSpPr txBox="1"/>
                    <wps:spPr>
                      <a:xfrm>
                        <a:off x="0" y="0"/>
                        <a:ext cx="10691495" cy="540000"/>
                      </a:xfrm>
                      <a:prstGeom prst="rect">
                        <a:avLst/>
                      </a:prstGeom>
                      <a:noFill/>
                      <a:ln w="6350">
                        <a:noFill/>
                      </a:ln>
                    </wps:spPr>
                    <wps:txbx>
                      <w:txbxContent>
                        <w:p w14:paraId="15DE94EB" w14:textId="77777777" w:rsidR="007E0198" w:rsidRPr="00FA11F5" w:rsidRDefault="007E0198" w:rsidP="00FA11F5">
                          <w:pPr>
                            <w:ind w:left="284"/>
                            <w:rPr>
                              <w:color w:val="FFFFFF" w:themeColor="background1"/>
                            </w:rPr>
                          </w:pPr>
                          <w:r w:rsidRPr="00FA11F5">
                            <w:rPr>
                              <w:color w:val="FFFFFF" w:themeColor="background1"/>
                            </w:rPr>
                            <w:t>CONSEIL, SOLUTIONS DE TRANSFORMATION ET SERVICES IT</w:t>
                          </w:r>
                        </w:p>
                      </w:txbxContent>
                    </wps:txbx>
                    <wps:bodyPr rot="0" spcFirstLastPara="0" vertOverflow="overflow" horzOverflow="overflow" vert="horz" wrap="square" lIns="144000" tIns="36000" rIns="9000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type w14:anchorId="13908A1C" id="_x0000_t202" coordsize="21600,21600" o:spt="202" path="m,l,21600r21600,l21600,xe">
              <v:stroke joinstyle="miter"/>
              <v:path gradientshapeok="t" o:connecttype="rect"/>
            </v:shapetype>
            <v:shape id="Zone de texte 2474" o:spid="_x0000_s1027" type="#_x0000_t202" style="position:absolute;left:0;text-align:left;margin-left:0;margin-top:0;width:841.85pt;height:42.5pt;z-index:251671552;visibility:visible;mso-wrap-style:square;mso-width-percent:700;mso-height-percent:0;mso-wrap-distance-left:9pt;mso-wrap-distance-top:0;mso-wrap-distance-right:9pt;mso-wrap-distance-bottom:0;mso-position-horizontal:left;mso-position-horizontal-relative:page;mso-position-vertical:bottom;mso-position-vertical-relative:page;mso-width-percent:7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UcPwIAAGUEAAAOAAAAZHJzL2Uyb0RvYy54bWysVEtvGjEQvlfqf7B8L7sQIGHFEtFEVJVQ&#10;EolUkXozXptdyfa4tmGX/vqOvTyqtKeqHMy8POP5vpmd33dakYNwvgFT0uEgp0QYDlVjdiX99rr6&#10;dEeJD8xUTIERJT0KT+8XHz/MW1uIEdSgKuEIJjG+aG1J6xBskWWe10IzPwArDDolOM0Cqm6XVY61&#10;mF2rbJTn06wFV1kHXHiP1sfeSRcpv5SCh2cpvQhElRTfFtLp0rmNZ7aYs2LnmK0bfnoG+4dXaNYY&#10;LHpJ9cgCI3vX/JFKN9yBBxkGHHQGUjZcpB6wm2H+rptNzaxIvSA43l5g8v8vLX86vDjSVCUdjW/H&#10;lBimkaXvyBWpBAmiC4IkDwLVWl9g/MbijdB9hg4JjwBGu0dj7L+TTsd/7IygHyE/XmDGZITHS/l0&#10;NhzPJpRwdE7GOf5inux63TofvgjQJAoldchjgpcd1j70oeeQWM3AqlEK7axQhrQlnd5M8nTh4sHk&#10;ymCN62OjFLptl7q/NLKF6oj9OehHxVu+avANa+bDC3M4G9gSznt4xkMqwFpwkiipwf38mz3GI2Xo&#10;paTFWSup/7FnTlCivhokcziOGOB0Ju1mmhSXlFkCh2yTMp7cjjDM7PUD4DwPcbUsTyJaXVBnUTrQ&#10;b7gXy1gWXcxwLF7ScBYfQr8CuFdcLJcpCOfRsrA2G8tj6ohlhPi1e2POnniI8/AE57FkxTs6+tie&#10;kOU+gGwSVxHoHtYT/jjLie3T3sVl+V1PUdevw+IXAAAA//8DAFBLAwQUAAYACAAAACEAYKINN9wA&#10;AAAFAQAADwAAAGRycy9kb3ducmV2LnhtbEyPS2/CMBCE70j9D9Yi9QYOrQpRGgdVCA5UVR9A70u8&#10;eajxOoqdkP77ml7ay0qjGc18m65H04iBOldbVrCYRyCIc6trLhWcjrtZDMJ5ZI2NZVLwTQ7W2c0k&#10;xUTbC3/QcPClCCXsElRQed8mUrq8IoNublvi4BW2M+iD7EqpO7yEctPIuyhaSoM1h4UKW9pUlH8d&#10;eqPg8xnf4q080WZ1fNkP732Br/tCqdvp+PQIwtPo/8JwxQ/okAWms+1ZO9EoCI/433v1lvH9CsRZ&#10;QfwQgcxS+Z8++wEAAP//AwBQSwECLQAUAAYACAAAACEAtoM4kv4AAADhAQAAEwAAAAAAAAAAAAAA&#10;AAAAAAAAW0NvbnRlbnRfVHlwZXNdLnhtbFBLAQItABQABgAIAAAAIQA4/SH/1gAAAJQBAAALAAAA&#10;AAAAAAAAAAAAAC8BAABfcmVscy8ucmVsc1BLAQItABQABgAIAAAAIQDtNZUcPwIAAGUEAAAOAAAA&#10;AAAAAAAAAAAAAC4CAABkcnMvZTJvRG9jLnhtbFBLAQItABQABgAIAAAAIQBgog033AAAAAUBAAAP&#10;AAAAAAAAAAAAAAAAAJkEAABkcnMvZG93bnJldi54bWxQSwUGAAAAAAQABADzAAAAogUAAAAA&#10;" filled="f" stroked="f" strokeweight=".5pt">
              <v:textbox inset="4mm,1mm,2.5mm">
                <w:txbxContent>
                  <w:p w14:paraId="15DE94EB" w14:textId="77777777" w:rsidR="007E0198" w:rsidRPr="00FA11F5" w:rsidRDefault="007E0198" w:rsidP="00FA11F5">
                    <w:pPr>
                      <w:ind w:left="284"/>
                      <w:rPr>
                        <w:color w:val="FFFFFF" w:themeColor="background1"/>
                      </w:rPr>
                    </w:pPr>
                    <w:r w:rsidRPr="00FA11F5">
                      <w:rPr>
                        <w:color w:val="FFFFFF" w:themeColor="background1"/>
                      </w:rPr>
                      <w:t>CONSEIL, SOLUTIONS DE TRANSFORMATION ET SERVICES IT</w:t>
                    </w:r>
                  </w:p>
                </w:txbxContent>
              </v:textbox>
              <w10:wrap anchorx="page" anchory="page"/>
              <w10:anchorlock/>
            </v:shape>
          </w:pict>
        </mc:Fallback>
      </mc:AlternateContent>
    </w:r>
    <w:r>
      <w:rPr>
        <w:noProof/>
      </w:rPr>
      <mc:AlternateContent>
        <mc:Choice Requires="wps">
          <w:drawing>
            <wp:anchor distT="0" distB="0" distL="114300" distR="114300" simplePos="0" relativeHeight="251670528" behindDoc="0" locked="1" layoutInCell="1" allowOverlap="1" wp14:anchorId="7A7A1EEA" wp14:editId="3A00E7DA">
              <wp:simplePos x="0" y="0"/>
              <wp:positionH relativeFrom="page">
                <wp:align>right</wp:align>
              </wp:positionH>
              <wp:positionV relativeFrom="page">
                <wp:align>bottom</wp:align>
              </wp:positionV>
              <wp:extent cx="10800000" cy="540000"/>
              <wp:effectExtent l="0" t="0" r="0" b="0"/>
              <wp:wrapNone/>
              <wp:docPr id="2475" name="Zone de texte 2475"/>
              <wp:cNvGraphicFramePr/>
              <a:graphic xmlns:a="http://schemas.openxmlformats.org/drawingml/2006/main">
                <a:graphicData uri="http://schemas.microsoft.com/office/word/2010/wordprocessingShape">
                  <wps:wsp>
                    <wps:cNvSpPr txBox="1"/>
                    <wps:spPr>
                      <a:xfrm>
                        <a:off x="0" y="0"/>
                        <a:ext cx="10800000" cy="540000"/>
                      </a:xfrm>
                      <a:prstGeom prst="rect">
                        <a:avLst/>
                      </a:prstGeom>
                      <a:noFill/>
                      <a:ln w="6350">
                        <a:noFill/>
                      </a:ln>
                    </wps:spPr>
                    <wps:txbx>
                      <w:txbxContent>
                        <w:p w14:paraId="03EA25EA" w14:textId="1907FFA3" w:rsidR="007E0198" w:rsidRPr="00362A2F" w:rsidRDefault="007E0198" w:rsidP="000372A9">
                          <w:pPr>
                            <w:ind w:right="284"/>
                            <w:jc w:val="right"/>
                            <w:rPr>
                              <w:color w:val="FFFFFF" w:themeColor="background1"/>
                              <w:szCs w:val="20"/>
                            </w:rPr>
                          </w:pPr>
                          <w:r>
                            <w:rPr>
                              <w:color w:val="FFFFFF" w:themeColor="background1"/>
                              <w:szCs w:val="20"/>
                            </w:rPr>
                            <w:tab/>
                          </w:r>
                          <w:r>
                            <w:rPr>
                              <w:color w:val="FFFFFF" w:themeColor="background1"/>
                              <w:szCs w:val="20"/>
                            </w:rPr>
                            <w:tab/>
                          </w: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C85696">
                            <w:rPr>
                              <w:noProof/>
                              <w:color w:val="FFFFFF" w:themeColor="background1"/>
                              <w:szCs w:val="20"/>
                            </w:rPr>
                            <w:t>1</w:t>
                          </w:r>
                          <w:r>
                            <w:rPr>
                              <w:color w:val="FFFFFF" w:themeColor="background1"/>
                              <w:szCs w:val="20"/>
                            </w:rPr>
                            <w:fldChar w:fldCharType="end"/>
                          </w:r>
                        </w:p>
                        <w:p w14:paraId="48BD22AD" w14:textId="77777777" w:rsidR="007E0198" w:rsidRDefault="007E0198" w:rsidP="0033515D"/>
                      </w:txbxContent>
                    </wps:txbx>
                    <wps:bodyPr rot="0" spcFirstLastPara="0" vertOverflow="overflow" horzOverflow="overflow" vert="horz" wrap="square" lIns="91440" tIns="45720" rIns="14400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7A1EEA" id="Zone de texte 2475" o:spid="_x0000_s1028" type="#_x0000_t202" style="position:absolute;left:0;text-align:left;margin-left:799.2pt;margin-top:0;width:850.4pt;height:42.5pt;z-index:2516705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kNwIAAGUEAAAOAAAAZHJzL2Uyb0RvYy54bWysVEuL2zAQvhf6H4TujZ3U2YeJs6S7pBTC&#10;7kK2LPSmyFJskDSqpMROf31Hch7LtqfSHJSR5v19M57d9VqRvXC+BVPR8SinRBgOdWu2Ff3+svx0&#10;Q4kPzNRMgREVPQhP7+YfP8w6W4oJNKBq4QgGMb7sbEWbEGyZZZ43QjM/AisMKiU4zQJe3TarHesw&#10;ulbZJM+vsg5cbR1w4T2+PgxKOk/xpRQ8PEnpRSCqolhbSKdL5yae2XzGyq1jtmn5sQz2D1Vo1hpM&#10;eg71wAIjO9f+EUq33IEHGUYcdAZStlykHrCbcf6um3XDrEi9IDjenmHy/y8sf9w/O9LWFZ0U11NK&#10;DNPI0g/kitSCBNEHQZIGgeqsL9F+bdEj9F+gR8IjgPHd42Psv5dOx3/sjKAeIT+cYcZghEen/CaP&#10;P0o4KqdFkjFOdnG3zoevAjSJQkUd8pjgZfuVD4PpySRmM7BslcJ3VipDuopefZ7myeGsweDKYI5L&#10;sVEK/aYfuj81soH6gP05GEbFW75ssYYV8+GZOZwNLBvnPTzhIRVgLjhKlDTgfv3tPdojZailpMNZ&#10;q6j/uWNOUKK+GSTzdlwUcTjTpZheT/Di0iUqIlCbtyqz0/eA8zzG1bI8idEhqJMoHehX3ItFTIsq&#10;Zjgmr2g4ifdhWAHcKy4Wi2SE82hZWJm15TF0xDJC/NK/MmePPMR5eITTWLLyHR2D7UDIYhdAtomr&#10;CPQA6xF/nOXE9nHv4rK8vSery9dh/hsAAP//AwBQSwMEFAAGAAgAAAAhABmsDbPbAAAABQEAAA8A&#10;AABkcnMvZG93bnJldi54bWxMj0FLw0AQhe+C/2EZwZvdNaBpYzYlCN7UYpWCt2l2m4Tuzsbsto3/&#10;3qkXvQwM7/He98rl5J042jH2gTTczhQIS00wPbUaPt6fbuYgYkIy6AJZDd82wrK6vCixMOFEb/a4&#10;Tq3gEIoFauhSGgopY9NZj3EWBkus7cLoMfE7ttKMeOJw72Sm1L302BM3dDjYx842+/XBc++u3T9/&#10;feZuVa9eJ1zk2UtWb7S+vprqBxDJTunPDGd8RoeKmbbhQCYKp4GHpN971nKleMdWw/xOgaxK+Z++&#10;+gEAAP//AwBQSwECLQAUAAYACAAAACEAtoM4kv4AAADhAQAAEwAAAAAAAAAAAAAAAAAAAAAAW0Nv&#10;bnRlbnRfVHlwZXNdLnhtbFBLAQItABQABgAIAAAAIQA4/SH/1gAAAJQBAAALAAAAAAAAAAAAAAAA&#10;AC8BAABfcmVscy8ucmVsc1BLAQItABQABgAIAAAAIQCouPOkNwIAAGUEAAAOAAAAAAAAAAAAAAAA&#10;AC4CAABkcnMvZTJvRG9jLnhtbFBLAQItABQABgAIAAAAIQAZrA2z2wAAAAUBAAAPAAAAAAAAAAAA&#10;AAAAAJEEAABkcnMvZG93bnJldi54bWxQSwUGAAAAAAQABADzAAAAmQUAAAAA&#10;" filled="f" stroked="f" strokeweight=".5pt">
              <v:textbox inset=",,4mm">
                <w:txbxContent>
                  <w:p w14:paraId="03EA25EA" w14:textId="1907FFA3" w:rsidR="007E0198" w:rsidRPr="00362A2F" w:rsidRDefault="007E0198" w:rsidP="000372A9">
                    <w:pPr>
                      <w:ind w:right="284"/>
                      <w:jc w:val="right"/>
                      <w:rPr>
                        <w:color w:val="FFFFFF" w:themeColor="background1"/>
                        <w:szCs w:val="20"/>
                      </w:rPr>
                    </w:pPr>
                    <w:r>
                      <w:rPr>
                        <w:color w:val="FFFFFF" w:themeColor="background1"/>
                        <w:szCs w:val="20"/>
                      </w:rPr>
                      <w:tab/>
                    </w:r>
                    <w:r>
                      <w:rPr>
                        <w:color w:val="FFFFFF" w:themeColor="background1"/>
                        <w:szCs w:val="20"/>
                      </w:rPr>
                      <w:tab/>
                    </w: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C85696">
                      <w:rPr>
                        <w:noProof/>
                        <w:color w:val="FFFFFF" w:themeColor="background1"/>
                        <w:szCs w:val="20"/>
                      </w:rPr>
                      <w:t>1</w:t>
                    </w:r>
                    <w:r>
                      <w:rPr>
                        <w:color w:val="FFFFFF" w:themeColor="background1"/>
                        <w:szCs w:val="20"/>
                      </w:rPr>
                      <w:fldChar w:fldCharType="end"/>
                    </w:r>
                  </w:p>
                  <w:p w14:paraId="48BD22AD" w14:textId="77777777" w:rsidR="007E0198" w:rsidRDefault="007E0198" w:rsidP="0033515D"/>
                </w:txbxContent>
              </v:textbox>
              <w10:wrap anchorx="page" anchory="page"/>
              <w10:anchorlock/>
            </v:shape>
          </w:pict>
        </mc:Fallback>
      </mc:AlternateContent>
    </w:r>
    <w:r>
      <w:rPr>
        <w:noProof/>
      </w:rPr>
      <mc:AlternateContent>
        <mc:Choice Requires="wps">
          <w:drawing>
            <wp:anchor distT="0" distB="0" distL="114300" distR="114300" simplePos="0" relativeHeight="251669504" behindDoc="0" locked="1" layoutInCell="1" allowOverlap="1" wp14:anchorId="4FCB5EF3" wp14:editId="4806786D">
              <wp:simplePos x="0" y="0"/>
              <wp:positionH relativeFrom="page">
                <wp:align>center</wp:align>
              </wp:positionH>
              <wp:positionV relativeFrom="page">
                <wp:align>bottom</wp:align>
              </wp:positionV>
              <wp:extent cx="10692000" cy="720000"/>
              <wp:effectExtent l="0" t="0" r="0" b="4445"/>
              <wp:wrapNone/>
              <wp:docPr id="2476" name="Rectangle 2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2000" cy="720000"/>
                      </a:xfrm>
                      <a:prstGeom prst="rect">
                        <a:avLst/>
                      </a:prstGeom>
                      <a:solidFill>
                        <a:schemeClr val="tx1"/>
                      </a:solidFill>
                      <a:ln>
                        <a:noFill/>
                      </a:ln>
                      <a:extLst/>
                    </wps:spPr>
                    <wps:txbx>
                      <w:txbxContent>
                        <w:p w14:paraId="575A44AD" w14:textId="77777777" w:rsidR="007E0198" w:rsidRDefault="007E0198" w:rsidP="0033515D"/>
                      </w:txbxContent>
                    </wps:txbx>
                    <wps:bodyPr rot="0" vert="horz" wrap="square" lIns="378000" tIns="118800" rIns="37800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FCB5EF3" id="Rectangle 2476" o:spid="_x0000_s1029" style="position:absolute;left:0;text-align:left;margin-left:0;margin-top:0;width:841.9pt;height:56.7pt;z-index:25166950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lzDgIAAAMEAAAOAAAAZHJzL2Uyb0RvYy54bWysU8Fu2zAMvQ/YPwi6L7bTLsmMOEWRosOA&#10;bi3W9QMUWY6FyaJGKbGzrx8lJ2m73YpdBFGknt57pJZXQ2fYXqHXYCteTHLOlJVQa7ut+NOP2w8L&#10;znwQthYGrKr4QXl+tXr/btm7Uk2hBVMrZARifdm7irchuDLLvGxVJ/wEnLKUbAA7ESjEbVaj6Am9&#10;M9k0z2dZD1g7BKm8p9ObMclXCb9plAz3TeNVYKbixC2kFdO6iWu2Wopyi8K1Wh5piDew6IS29OgZ&#10;6kYEwXao/4HqtETw0ISJhC6DptFSJQ2kpsj/UvPYCqeSFjLHu7NN/v/Bym/7B2S6rvj0cj7jzIqO&#10;uvSdfBN2axRLp2RS73xJtY/uAaNM7+5A/vTMwrqlQnWNCH2rRE3Uimhq9upCDDxdZZv+K9T0gNgF&#10;SH4NDXYRkJxgQ2rL4dwWNQQm6bDIZ5+o19Q+Scl53KbGZaI8XXfow2cFHYubiiPxT/Bif+dDpCPK&#10;U0miD0bXt9qYFMRZU2uDbC9oSsIwCiCRL6uMjbUW4q0RcDwhkscnTiJHs8KwGZKvF9GOmNtAfSAL&#10;EMYhpE9DmxbwN2c9DWDF/a+dQMWZ+WLJxov5ImkOKSqKBYWc4avcJkWXH8kTzoSVhFZxGfAUrMM4&#10;6juHetvSc0VyxcI1+d/o5MwztWPXaNKSYcdfEUf5ZZyqnv/u6g8AAAD//wMAUEsDBBQABgAIAAAA&#10;IQD3awbA3AAAAAYBAAAPAAAAZHJzL2Rvd25yZXYueG1sTI9PS8NAEMXvgt9hGcGb3cSkf4jZFCl4&#10;UDxoFYq3aXZMgtnZkN228ds79aKXYYb3ePN75XpyvTrSGDrPBtJZAoq49rbjxsD728PNClSIyBZ7&#10;z2TgmwKsq8uLEgvrT/xKx21slIRwKNBAG+NQaB3qlhyGmR+IRfv0o8Mo59hoO+JJwl2vb5NkoR12&#10;LB9aHGjTUv21PTgDeb4MZG03T5/mL3rMdo+bZ/ww5vpqur8DFWmKf2Y44ws6VMK09we2QfUGpEj8&#10;nWdtscqkx162NMtBV6X+j1/9AAAA//8DAFBLAQItABQABgAIAAAAIQC2gziS/gAAAOEBAAATAAAA&#10;AAAAAAAAAAAAAAAAAABbQ29udGVudF9UeXBlc10ueG1sUEsBAi0AFAAGAAgAAAAhADj9If/WAAAA&#10;lAEAAAsAAAAAAAAAAAAAAAAALwEAAF9yZWxzLy5yZWxzUEsBAi0AFAAGAAgAAAAhANMkeXMOAgAA&#10;AwQAAA4AAAAAAAAAAAAAAAAALgIAAGRycy9lMm9Eb2MueG1sUEsBAi0AFAAGAAgAAAAhAPdrBsDc&#10;AAAABgEAAA8AAAAAAAAAAAAAAAAAaAQAAGRycy9kb3ducmV2LnhtbFBLBQYAAAAABAAEAPMAAABx&#10;BQAAAAA=&#10;" fillcolor="#576b80 [3213]" stroked="f">
              <v:textbox inset="10.5mm,3.3mm,10.5mm">
                <w:txbxContent>
                  <w:p w14:paraId="575A44AD" w14:textId="77777777" w:rsidR="007E0198" w:rsidRDefault="007E0198" w:rsidP="0033515D"/>
                </w:txbxContent>
              </v:textbox>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0BBFE" w14:textId="77777777" w:rsidR="00946401" w:rsidRDefault="00946401" w:rsidP="00641F16">
      <w:r>
        <w:separator/>
      </w:r>
    </w:p>
    <w:p w14:paraId="7908C45B" w14:textId="77777777" w:rsidR="00946401" w:rsidRDefault="00946401"/>
  </w:footnote>
  <w:footnote w:type="continuationSeparator" w:id="0">
    <w:p w14:paraId="2183DA02" w14:textId="77777777" w:rsidR="00946401" w:rsidRDefault="00946401" w:rsidP="00641F16">
      <w:r>
        <w:continuationSeparator/>
      </w:r>
    </w:p>
    <w:p w14:paraId="5A4F38DF" w14:textId="77777777" w:rsidR="00946401" w:rsidRDefault="00946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51B22" w14:textId="77777777" w:rsidR="00CC6B6E" w:rsidRDefault="00CC6B6E" w:rsidP="00E223AC">
    <w:pPr>
      <w:pStyle w:val="En-tte"/>
    </w:pPr>
  </w:p>
  <w:p w14:paraId="273ECE61" w14:textId="77777777" w:rsidR="00CC6B6E" w:rsidRDefault="00CC6B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3361A" w14:textId="77777777" w:rsidR="004A7153" w:rsidRDefault="004A7153" w:rsidP="00E223AC">
    <w:pPr>
      <w:pStyle w:val="En-tte"/>
    </w:pPr>
    <w:r>
      <w:rPr>
        <w:noProof/>
      </w:rPr>
      <mc:AlternateContent>
        <mc:Choice Requires="wps">
          <w:drawing>
            <wp:anchor distT="0" distB="0" distL="114300" distR="114300" simplePos="0" relativeHeight="251673600" behindDoc="0" locked="1" layoutInCell="1" allowOverlap="1" wp14:anchorId="6BB6E8DC" wp14:editId="63102CA4">
              <wp:simplePos x="0" y="0"/>
              <wp:positionH relativeFrom="page">
                <wp:align>center</wp:align>
              </wp:positionH>
              <wp:positionV relativeFrom="page">
                <wp:align>top</wp:align>
              </wp:positionV>
              <wp:extent cx="10799445" cy="889000"/>
              <wp:effectExtent l="0" t="0" r="1905" b="6350"/>
              <wp:wrapNone/>
              <wp:docPr id="2259" name="Forme libre 2259"/>
              <wp:cNvGraphicFramePr/>
              <a:graphic xmlns:a="http://schemas.openxmlformats.org/drawingml/2006/main">
                <a:graphicData uri="http://schemas.microsoft.com/office/word/2010/wordprocessingShape">
                  <wps:wsp>
                    <wps:cNvSpPr/>
                    <wps:spPr>
                      <a:xfrm>
                        <a:off x="0" y="0"/>
                        <a:ext cx="10799445" cy="889462"/>
                      </a:xfrm>
                      <a:custGeom>
                        <a:avLst/>
                        <a:gdLst>
                          <a:gd name="connsiteX0" fmla="*/ 0 w 7574844"/>
                          <a:gd name="connsiteY0" fmla="*/ 33867 h 1095022"/>
                          <a:gd name="connsiteX1" fmla="*/ 0 w 7574844"/>
                          <a:gd name="connsiteY1" fmla="*/ 1095022 h 1095022"/>
                          <a:gd name="connsiteX2" fmla="*/ 7574844 w 7574844"/>
                          <a:gd name="connsiteY2" fmla="*/ 620889 h 1095022"/>
                          <a:gd name="connsiteX3" fmla="*/ 7563556 w 7574844"/>
                          <a:gd name="connsiteY3" fmla="*/ 0 h 1095022"/>
                          <a:gd name="connsiteX4" fmla="*/ 0 w 7574844"/>
                          <a:gd name="connsiteY4" fmla="*/ 33867 h 1095022"/>
                          <a:gd name="connsiteX0" fmla="*/ 0 w 7574844"/>
                          <a:gd name="connsiteY0" fmla="*/ 0 h 1095022"/>
                          <a:gd name="connsiteX1" fmla="*/ 0 w 7574844"/>
                          <a:gd name="connsiteY1" fmla="*/ 1095022 h 1095022"/>
                          <a:gd name="connsiteX2" fmla="*/ 7574844 w 7574844"/>
                          <a:gd name="connsiteY2" fmla="*/ 620889 h 1095022"/>
                          <a:gd name="connsiteX3" fmla="*/ 7563556 w 7574844"/>
                          <a:gd name="connsiteY3" fmla="*/ 0 h 1095022"/>
                          <a:gd name="connsiteX4" fmla="*/ 0 w 7574844"/>
                          <a:gd name="connsiteY4" fmla="*/ 0 h 1095022"/>
                          <a:gd name="connsiteX0" fmla="*/ 0 w 7574844"/>
                          <a:gd name="connsiteY0" fmla="*/ 0 h 951193"/>
                          <a:gd name="connsiteX1" fmla="*/ 0 w 7574844"/>
                          <a:gd name="connsiteY1" fmla="*/ 951193 h 951193"/>
                          <a:gd name="connsiteX2" fmla="*/ 7574844 w 7574844"/>
                          <a:gd name="connsiteY2" fmla="*/ 620889 h 951193"/>
                          <a:gd name="connsiteX3" fmla="*/ 7563556 w 7574844"/>
                          <a:gd name="connsiteY3" fmla="*/ 0 h 951193"/>
                          <a:gd name="connsiteX4" fmla="*/ 0 w 7574844"/>
                          <a:gd name="connsiteY4" fmla="*/ 0 h 9511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4844" h="951193">
                            <a:moveTo>
                              <a:pt x="0" y="0"/>
                            </a:moveTo>
                            <a:lnTo>
                              <a:pt x="0" y="951193"/>
                            </a:lnTo>
                            <a:lnTo>
                              <a:pt x="7574844" y="620889"/>
                            </a:lnTo>
                            <a:lnTo>
                              <a:pt x="7563556" y="0"/>
                            </a:lnTo>
                            <a:lnTo>
                              <a:pt x="0" y="0"/>
                            </a:lnTo>
                            <a:close/>
                          </a:path>
                        </a:pathLst>
                      </a:custGeom>
                      <a:solidFill>
                        <a:schemeClr val="tx1"/>
                      </a:solidFill>
                      <a:ln>
                        <a:noFill/>
                      </a:ln>
                    </wps:spPr>
                    <wps:bodyPr rot="0" spcFirstLastPara="0" vertOverflow="overflow" horzOverflow="overflow" vert="horz" wrap="square" lIns="378000" tIns="118800" rIns="378000" bIns="45720" numCol="1" spcCol="0" rtlCol="0" fromWordArt="0" anchor="ctr"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B946FA" id="Forme libre 2259" o:spid="_x0000_s1026" style="position:absolute;margin-left:0;margin-top:0;width:850.35pt;height:70pt;z-index:251673600;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margin;v-text-anchor:middle" coordsize="7574844,95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imxQMAAM4MAAAOAAAAZHJzL2Uyb0RvYy54bWzsV8tu4zYU3RfoPxBcFmgk2ZZfiDIIMkhR&#10;IJgJkBQzXdIUZQmQSJWkH+nX95CSHNrTxp6ZoqtuJF7xPnjP5SWPrt/tm5pshTaVkhlNrmJKhOQq&#10;r+Q6o7893/88p8RYJnNWKyky+iIMfXfz4w/Xu3YpRqpUdS40gRNplrs2o6W17TKKDC9Fw8yVaoXE&#10;ZKF0wyxEvY5yzXbw3tTRKI6n0U7pvNWKC2Pw9X03SW+8/6IQ3H4sCiMsqTOKtVn/1P65cs/o5pot&#10;15q1ZcX7ZbBvWEXDKomgB1fvmWVko6svXDUV18qowl5x1USqKCoufA7IJolPsnkqWSt8LgDHtAeY&#10;zL/nln/YPmpS5RkdjdIFJZI1qNI98BakrlZaEP8dMO1as4T2U/uoe8lg6HLeF7pxb2RD9h7alwO0&#10;Ym8Jx8ckni0Wk0lKCcfkfL6YTEcO/OjVnG+M/UUo74ptH4ztapNj5JHN+8VxJaWprPiMehZNjXL9&#10;FJGY7MgsnU3mk0lf01P130P18Xg+nZGSJPEijUd+Jajdqcnn5OsihOq95/MxRkGMPoPzuYRG01EM&#10;PM8HGh8Fmo7TdHo+UGgUn48xCWJcUJJQ/cKShFW8IMKx+v8FP9sl/13BL9hOx9U7u/Zj9ZIs0iRZ&#10;jP/hPPie5u4cox3ejhB26fe19ttxwprN0m/s7LdDhJ16Qdsdq4c44cBfD0c6K4dTnu9lf8xjRJgj&#10;D7G/T1tl3J0Snvm4PwYRZ3p3h8DK3RFnjHE+h8bJVxmjmKHxcHtdFhkVCo39ngQSlxkDzNDYX3CD&#10;cffusdOgO47o1J7oWEpAdDQlIDqrrglaZh3kDio3JLuMDpcmKTPabwE33aiteFZe0Z5c6gj5OlvL&#10;L7VedxJUB4Xh3Xp3h6hIrLu/+loMasN7UPeb2uMwlHzQGN6dJo4AuDzV4bUyotspLm9POw5YOAgD&#10;6mFUXeX3VV275D0PFXe1JlsGYO1+2DNHWrXffFI5qy6K+xI5xtRxJDdaqfwFVEurjoOalt9X2tgH&#10;Zuwj02AxWDqItP2IR1ErlAYl8CNKSqX//LvvTh9cELOU7EBiM2r+2DAtKKl/lWCJ49k8juHXeilJ&#10;5hCxK47mVl6apLMRpuSmuVNIFJ2CBfqhM7D1MCy0aj6Bct+6wJhikiM8OtJio3XCnYWMKZB2Lm5v&#10;/XjT6mpdwgSOQXyB/YN8armT/R4DEM/7T0y3pMUQQIM3flAD/2XLgQ+iVk6h03WWUt1urCoqRxY9&#10;4B3MvQDS7GvdE3zHykPZa73+htz8BQAA//8DAFBLAwQUAAYACAAAACEA+Icm690AAAAGAQAADwAA&#10;AGRycy9kb3ducmV2LnhtbEyP0UrDQBBF3wX/YRnBN7urFitpNqUEbMGKYuwHTLPTJCQ7G7LbNP69&#10;W1/0ZbjDHe49k64m24mRBt841nA/UyCIS2carjTsv17unkH4gGywc0wavsnDKru+SjEx7syfNBah&#10;EjGEfYIa6hD6REpf1mTRz1xPHL2jGyyGuA6VNAOeY7jt5INST9Jiw7Ghxp7ymsq2OFkN88ei2r21&#10;++1us23HfLOmj/z1Xevbm2m9BBFoCn/HcMGP6JBFpoM7sfGi0xAfCb/z4i2UWoA4RDVXCmSWyv/4&#10;2Q8AAAD//wMAUEsBAi0AFAAGAAgAAAAhALaDOJL+AAAA4QEAABMAAAAAAAAAAAAAAAAAAAAAAFtD&#10;b250ZW50X1R5cGVzXS54bWxQSwECLQAUAAYACAAAACEAOP0h/9YAAACUAQAACwAAAAAAAAAAAAAA&#10;AAAvAQAAX3JlbHMvLnJlbHNQSwECLQAUAAYACAAAACEA0xl4psUDAADODAAADgAAAAAAAAAAAAAA&#10;AAAuAgAAZHJzL2Uyb0RvYy54bWxQSwECLQAUAAYACAAAACEA+Icm690AAAAGAQAADwAAAAAAAAAA&#10;AAAAAAAfBgAAZHJzL2Rvd25yZXYueG1sUEsFBgAAAAAEAAQA8wAAACkHAAAAAA==&#10;" path="m,l,951193,7574844,620889,7563556,,,xe" fillcolor="#576b80 [3213]" stroked="f">
              <v:path arrowok="t" o:connecttype="custom" o:connectlocs="0,0;0,889462;10799445,580594;10783352,0;0,0" o:connectangles="0,0,0,0,0"/>
              <w10:wrap anchorx="page" anchory="page"/>
              <w10:anchorlock/>
            </v:shape>
          </w:pict>
        </mc:Fallback>
      </mc:AlternateContent>
    </w:r>
  </w:p>
  <w:p w14:paraId="6D2F6D3E" w14:textId="77777777" w:rsidR="008556F8" w:rsidRDefault="004A7153">
    <w:pPr>
      <w:pStyle w:val="En-tte"/>
    </w:pPr>
    <w:r>
      <w:rPr>
        <w:noProof/>
      </w:rPr>
      <mc:AlternateContent>
        <mc:Choice Requires="wps">
          <w:drawing>
            <wp:anchor distT="0" distB="0" distL="114300" distR="114300" simplePos="0" relativeHeight="251675648" behindDoc="0" locked="1" layoutInCell="1" allowOverlap="1" wp14:anchorId="7E8D7EFE" wp14:editId="154DDA4D">
              <wp:simplePos x="0" y="0"/>
              <wp:positionH relativeFrom="rightMargin">
                <wp:posOffset>-1717675</wp:posOffset>
              </wp:positionH>
              <wp:positionV relativeFrom="page">
                <wp:posOffset>485775</wp:posOffset>
              </wp:positionV>
              <wp:extent cx="2203200" cy="429125"/>
              <wp:effectExtent l="0" t="0" r="6985" b="0"/>
              <wp:wrapNone/>
              <wp:docPr id="2260" name="Rectangle à coins arrondis 2260"/>
              <wp:cNvGraphicFramePr/>
              <a:graphic xmlns:a="http://schemas.openxmlformats.org/drawingml/2006/main">
                <a:graphicData uri="http://schemas.microsoft.com/office/word/2010/wordprocessingShape">
                  <wps:wsp>
                    <wps:cNvSpPr/>
                    <wps:spPr>
                      <a:xfrm>
                        <a:off x="0" y="0"/>
                        <a:ext cx="2203200" cy="429125"/>
                      </a:xfrm>
                      <a:prstGeom prst="roundRect">
                        <a:avLst/>
                      </a:prstGeom>
                      <a:solidFill>
                        <a:schemeClr val="accent6"/>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46D9DF" w14:textId="77777777" w:rsidR="004A7153" w:rsidRPr="00E51371" w:rsidRDefault="007211F4" w:rsidP="004A5AFA">
                          <w:pPr>
                            <w:spacing w:line="240" w:lineRule="auto"/>
                            <w:jc w:val="center"/>
                            <w:rPr>
                              <w:sz w:val="28"/>
                            </w:rPr>
                          </w:pPr>
                          <w:r>
                            <w:rPr>
                              <w:sz w:val="28"/>
                            </w:rPr>
                            <w:t>Sujet de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7E8D7EFE" id="Rectangle à coins arrondis 2260" o:spid="_x0000_s1026" style="position:absolute;left:0;text-align:left;margin-left:-135.25pt;margin-top:38.25pt;width:173.5pt;height:33.8pt;z-index:251675648;visibility:visible;mso-wrap-style:square;mso-width-percent:0;mso-wrap-distance-left:9pt;mso-wrap-distance-top:0;mso-wrap-distance-right:9pt;mso-wrap-distance-bottom:0;mso-position-horizontal:absolute;mso-position-horizontal-relative:right-margin-area;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p4rgIAAL4FAAAOAAAAZHJzL2Uyb0RvYy54bWysVM1u2zAMvg/YOwi6r/5Z2q1BnSJo0WFA&#10;0RZth54VWY4NyKJGKbGzp9m77MVKyY6bdcUOw3JQKJP8SH4ieXbet5ptFboGTMGzo5QzZSSUjVkX&#10;/Nvj1YfPnDkvTCk0GFXwnXL8fPH+3Vln5yqHGnSpkBGIcfPOFrz23s6TxMlatcIdgVWGlBVgKzxd&#10;cZ2UKDpCb3WSp+lJ0gGWFkEq5+jr5aDki4hfVUr626pyyjNdcMrNxxPjuQpnsjgT8zUKWzdyTEP8&#10;QxataAwFnaAuhRdsg80fUG0jERxU/khCm0BVNVLFGqiaLH1VzUMtrIq1EDnOTjS5/wcrb7Z3yJqy&#10;4Hl+QgQZ0dIr3RNvwqy1Yr9+MgmNcUwggikbx6Id0dZZNyfvB3uH482RGDjoK2zDP1XH+kj1bqJa&#10;9Z5J+pjn6Ud6P84k6Wb5aZYfh7dIXrwtOv9FQcuCUHCEjSlDXpFmsb12frDf24WIDnRTXjVax0vo&#10;IXWhkW0Fvb6QUhl/Mkb5zVKbYG8geA6gwxcVG2iMFOodKoyS32kVvLS5VxURGGqKqcXWfR02G1S1&#10;KNWQzXFKv30u+0Rj/REwIFeUzYQ9AuwtD0vKRpjRPrgOiU/O6d8SGwqePGJkMH5ybhsD+BaA9lPk&#10;wZ7SP6AmiL5f9YQfxBWUO+o0hGEEnZVXDT3stXD+TiDNHPUC7RF/S0eloSs4jBJnNeCPt74HexoF&#10;0nLW0QwX3H3fCFSc6a+GhuQ0m83C0MfL7PhTThc81KwONWbTXgA1SkYby8ooBnuv92KF0D7RulmG&#10;qKQSRlLsgkuP+8uFH3YLLSyplstoRoNuhb82D1YG8EBw6NnH/kmgHbvb01zcwH7exfxVfw+2wdPZ&#10;5cZTo8bmf+F1pJ6WROyhcaGFLXR4j1Yva3fxDAAA//8DAFBLAwQUAAYACAAAACEAuStjoN4AAAAK&#10;AQAADwAAAGRycy9kb3ducmV2LnhtbEyPTUvDQBCG74L/YRnBW7tpaJuSZlM0oJeerIJ422THJHQ/&#10;wu52G/+9oxc9vQzz8M4z1WE2miX0YXRWwGqZAUPbOTXaXsDb69NiByxEaZXUzqKALwxwqG9vKlkq&#10;d7UvmE6xZ1RiQykFDDFOJeehG9DIsHQTWtp9Om9kpNH3XHl5pXKjeZ5lW27kaOnCICdsBuzOp4sR&#10;cM7Thvt3PT2Gj+Z5TkV7bNJRiPu7+WEPLOIc/2D40Sd1qMmpdRerAtMCFnmRbYgVUGwpifjNlsj1&#10;egW8rvj/F+pvAAAA//8DAFBLAQItABQABgAIAAAAIQC2gziS/gAAAOEBAAATAAAAAAAAAAAAAAAA&#10;AAAAAABbQ29udGVudF9UeXBlc10ueG1sUEsBAi0AFAAGAAgAAAAhADj9If/WAAAAlAEAAAsAAAAA&#10;AAAAAAAAAAAALwEAAF9yZWxzLy5yZWxzUEsBAi0AFAAGAAgAAAAhAAorqniuAgAAvgUAAA4AAAAA&#10;AAAAAAAAAAAALgIAAGRycy9lMm9Eb2MueG1sUEsBAi0AFAAGAAgAAAAhALkrY6DeAAAACgEAAA8A&#10;AAAAAAAAAAAAAAAACAUAAGRycy9kb3ducmV2LnhtbFBLBQYAAAAABAAEAPMAAAATBgAAAAA=&#10;" fillcolor="#c5062f [3209]" stroked="f" strokeweight=".85pt">
              <v:textbox style="mso-fit-shape-to-text:t">
                <w:txbxContent>
                  <w:p w14:paraId="3B46D9DF" w14:textId="77777777" w:rsidR="004A7153" w:rsidRPr="00E51371" w:rsidRDefault="007211F4" w:rsidP="004A5AFA">
                    <w:pPr>
                      <w:spacing w:line="240" w:lineRule="auto"/>
                      <w:jc w:val="center"/>
                      <w:rPr>
                        <w:sz w:val="28"/>
                      </w:rPr>
                    </w:pPr>
                    <w:r>
                      <w:rPr>
                        <w:sz w:val="28"/>
                      </w:rPr>
                      <w:t>Sujet de stage</w:t>
                    </w:r>
                  </w:p>
                </w:txbxContent>
              </v:textbox>
              <w10:wrap anchorx="margin" anchory="page"/>
              <w10:anchorlock/>
            </v:roundrect>
          </w:pict>
        </mc:Fallback>
      </mc:AlternateContent>
    </w:r>
    <w:r w:rsidRPr="00107650">
      <w:rPr>
        <w:noProof/>
      </w:rPr>
      <w:drawing>
        <wp:anchor distT="0" distB="0" distL="114300" distR="114300" simplePos="0" relativeHeight="251674624" behindDoc="0" locked="1" layoutInCell="1" allowOverlap="1" wp14:anchorId="66BC718B" wp14:editId="665CDCD3">
          <wp:simplePos x="0" y="0"/>
          <wp:positionH relativeFrom="page">
            <wp:posOffset>367665</wp:posOffset>
          </wp:positionH>
          <wp:positionV relativeFrom="page">
            <wp:posOffset>244475</wp:posOffset>
          </wp:positionV>
          <wp:extent cx="2045970" cy="422910"/>
          <wp:effectExtent l="0" t="0" r="0" b="0"/>
          <wp:wrapNone/>
          <wp:docPr id="2261" name="Image 2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odifrance_Fond cou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5970" cy="422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9E8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9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E0F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8AF9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DA8BA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C8FA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0C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2E41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3218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18D7A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1B361DF"/>
    <w:multiLevelType w:val="hybridMultilevel"/>
    <w:tmpl w:val="DF9889D4"/>
    <w:name w:val="WW8Num65"/>
    <w:lvl w:ilvl="0" w:tplc="B0C4D458">
      <w:start w:val="1"/>
      <w:numFmt w:val="bullet"/>
      <w:lvlText w:val=""/>
      <w:lvlJc w:val="left"/>
      <w:pPr>
        <w:ind w:left="720" w:hanging="360"/>
      </w:pPr>
      <w:rPr>
        <w:rFonts w:ascii="Symbol" w:hAnsi="Symbol" w:hint="default"/>
      </w:rPr>
    </w:lvl>
    <w:lvl w:ilvl="1" w:tplc="BAE8DAFE">
      <w:start w:val="1"/>
      <w:numFmt w:val="bullet"/>
      <w:lvlText w:val="o"/>
      <w:lvlJc w:val="left"/>
      <w:pPr>
        <w:ind w:left="1440" w:hanging="360"/>
      </w:pPr>
      <w:rPr>
        <w:rFonts w:ascii="Courier New" w:hAnsi="Courier New" w:cs="Courier New" w:hint="default"/>
      </w:rPr>
    </w:lvl>
    <w:lvl w:ilvl="2" w:tplc="D60893A4">
      <w:start w:val="1"/>
      <w:numFmt w:val="bullet"/>
      <w:lvlText w:val=""/>
      <w:lvlJc w:val="left"/>
      <w:pPr>
        <w:ind w:left="2160" w:hanging="360"/>
      </w:pPr>
      <w:rPr>
        <w:rFonts w:ascii="Wingdings" w:hAnsi="Wingdings" w:hint="default"/>
      </w:rPr>
    </w:lvl>
    <w:lvl w:ilvl="3" w:tplc="789A0ABC">
      <w:start w:val="1"/>
      <w:numFmt w:val="bullet"/>
      <w:lvlText w:val=""/>
      <w:lvlJc w:val="left"/>
      <w:pPr>
        <w:ind w:left="2880" w:hanging="360"/>
      </w:pPr>
      <w:rPr>
        <w:rFonts w:ascii="Symbol" w:hAnsi="Symbol" w:hint="default"/>
      </w:rPr>
    </w:lvl>
    <w:lvl w:ilvl="4" w:tplc="12909C2E" w:tentative="1">
      <w:start w:val="1"/>
      <w:numFmt w:val="bullet"/>
      <w:lvlText w:val="o"/>
      <w:lvlJc w:val="left"/>
      <w:pPr>
        <w:ind w:left="3600" w:hanging="360"/>
      </w:pPr>
      <w:rPr>
        <w:rFonts w:ascii="Courier New" w:hAnsi="Courier New" w:cs="Courier New" w:hint="default"/>
      </w:rPr>
    </w:lvl>
    <w:lvl w:ilvl="5" w:tplc="3B56A500" w:tentative="1">
      <w:start w:val="1"/>
      <w:numFmt w:val="bullet"/>
      <w:lvlText w:val=""/>
      <w:lvlJc w:val="left"/>
      <w:pPr>
        <w:ind w:left="4320" w:hanging="360"/>
      </w:pPr>
      <w:rPr>
        <w:rFonts w:ascii="Wingdings" w:hAnsi="Wingdings" w:hint="default"/>
      </w:rPr>
    </w:lvl>
    <w:lvl w:ilvl="6" w:tplc="86D87326" w:tentative="1">
      <w:start w:val="1"/>
      <w:numFmt w:val="bullet"/>
      <w:lvlText w:val=""/>
      <w:lvlJc w:val="left"/>
      <w:pPr>
        <w:ind w:left="5040" w:hanging="360"/>
      </w:pPr>
      <w:rPr>
        <w:rFonts w:ascii="Symbol" w:hAnsi="Symbol" w:hint="default"/>
      </w:rPr>
    </w:lvl>
    <w:lvl w:ilvl="7" w:tplc="E468F014" w:tentative="1">
      <w:start w:val="1"/>
      <w:numFmt w:val="bullet"/>
      <w:lvlText w:val="o"/>
      <w:lvlJc w:val="left"/>
      <w:pPr>
        <w:ind w:left="5760" w:hanging="360"/>
      </w:pPr>
      <w:rPr>
        <w:rFonts w:ascii="Courier New" w:hAnsi="Courier New" w:cs="Courier New" w:hint="default"/>
      </w:rPr>
    </w:lvl>
    <w:lvl w:ilvl="8" w:tplc="C0E0C7C2" w:tentative="1">
      <w:start w:val="1"/>
      <w:numFmt w:val="bullet"/>
      <w:lvlText w:val=""/>
      <w:lvlJc w:val="left"/>
      <w:pPr>
        <w:ind w:left="6480" w:hanging="360"/>
      </w:pPr>
      <w:rPr>
        <w:rFonts w:ascii="Wingdings" w:hAnsi="Wingdings" w:hint="default"/>
      </w:rPr>
    </w:lvl>
  </w:abstractNum>
  <w:abstractNum w:abstractNumId="11" w15:restartNumberingAfterBreak="0">
    <w:nsid w:val="045267E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B76C4C"/>
    <w:multiLevelType w:val="multilevel"/>
    <w:tmpl w:val="FF7AB54A"/>
    <w:name w:val="Liste Sodifrance5"/>
    <w:lvl w:ilvl="0">
      <w:start w:val="1"/>
      <w:numFmt w:val="bullet"/>
      <w:pStyle w:val="Puce"/>
      <w:lvlText w:val=""/>
      <w:lvlJc w:val="left"/>
      <w:pPr>
        <w:tabs>
          <w:tab w:val="num" w:pos="567"/>
        </w:tabs>
        <w:ind w:left="851" w:hanging="284"/>
      </w:pPr>
      <w:rPr>
        <w:rFonts w:ascii="Wingdings" w:hAnsi="Wingdings" w:hint="default"/>
        <w:u w:color="CB3298" w:themeColor="accent2"/>
      </w:rPr>
    </w:lvl>
    <w:lvl w:ilvl="1">
      <w:start w:val="1"/>
      <w:numFmt w:val="bullet"/>
      <w:lvlText w:val=""/>
      <w:lvlJc w:val="left"/>
      <w:pPr>
        <w:tabs>
          <w:tab w:val="num" w:pos="1134"/>
        </w:tabs>
        <w:ind w:left="1418" w:hanging="284"/>
      </w:pPr>
      <w:rPr>
        <w:rFonts w:ascii="Symbol" w:hAnsi="Symbol" w:hint="default"/>
      </w:rPr>
    </w:lvl>
    <w:lvl w:ilvl="2">
      <w:start w:val="1"/>
      <w:numFmt w:val="bullet"/>
      <w:lvlText w:val=""/>
      <w:lvlJc w:val="left"/>
      <w:pPr>
        <w:tabs>
          <w:tab w:val="num" w:pos="1701"/>
        </w:tabs>
        <w:ind w:left="1985" w:hanging="284"/>
      </w:pPr>
      <w:rPr>
        <w:rFonts w:ascii="Wingdings" w:hAnsi="Wingdings" w:hint="default"/>
      </w:rPr>
    </w:lvl>
    <w:lvl w:ilvl="3">
      <w:start w:val="1"/>
      <w:numFmt w:val="bullet"/>
      <w:lvlText w:val="-"/>
      <w:lvlJc w:val="left"/>
      <w:pPr>
        <w:tabs>
          <w:tab w:val="num" w:pos="2268"/>
        </w:tabs>
        <w:ind w:left="2552" w:hanging="284"/>
      </w:pPr>
      <w:rPr>
        <w:rFonts w:ascii="Century Gothic" w:hAnsi="Century Gothic" w:hint="default"/>
      </w:rPr>
    </w:lvl>
    <w:lvl w:ilvl="4">
      <w:start w:val="1"/>
      <w:numFmt w:val="bullet"/>
      <w:lvlText w:val=""/>
      <w:lvlJc w:val="left"/>
      <w:pPr>
        <w:tabs>
          <w:tab w:val="num" w:pos="2835"/>
        </w:tabs>
        <w:ind w:left="3119" w:hanging="284"/>
      </w:pPr>
      <w:rPr>
        <w:rFonts w:ascii="Wingdings" w:hAnsi="Wingdings" w:hint="default"/>
      </w:rPr>
    </w:lvl>
    <w:lvl w:ilvl="5">
      <w:start w:val="1"/>
      <w:numFmt w:val="bullet"/>
      <w:lvlText w:val=""/>
      <w:lvlJc w:val="left"/>
      <w:pPr>
        <w:tabs>
          <w:tab w:val="num" w:pos="3402"/>
        </w:tabs>
        <w:ind w:left="3686" w:hanging="284"/>
      </w:pPr>
      <w:rPr>
        <w:rFonts w:ascii="Wingdings" w:hAnsi="Wingdings" w:hint="default"/>
      </w:rPr>
    </w:lvl>
    <w:lvl w:ilvl="6">
      <w:start w:val="1"/>
      <w:numFmt w:val="bullet"/>
      <w:lvlText w:val=""/>
      <w:lvlJc w:val="left"/>
      <w:pPr>
        <w:tabs>
          <w:tab w:val="num" w:pos="3969"/>
        </w:tabs>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13" w15:restartNumberingAfterBreak="0">
    <w:nsid w:val="0B9A3FB4"/>
    <w:multiLevelType w:val="hybridMultilevel"/>
    <w:tmpl w:val="01D8F590"/>
    <w:lvl w:ilvl="0" w:tplc="E84E7474">
      <w:numFmt w:val="bullet"/>
      <w:lvlText w:val="-"/>
      <w:lvlJc w:val="left"/>
      <w:pPr>
        <w:ind w:left="720" w:hanging="360"/>
      </w:pPr>
      <w:rPr>
        <w:rFonts w:ascii="Century Gothic" w:eastAsia="Times New Roman" w:hAnsi="Century Gothic"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AA4CB6"/>
    <w:multiLevelType w:val="hybridMultilevel"/>
    <w:tmpl w:val="328A282A"/>
    <w:lvl w:ilvl="0" w:tplc="D2AE01CE">
      <w:start w:val="1"/>
      <w:numFmt w:val="bullet"/>
      <w:lvlText w:val=""/>
      <w:lvlJc w:val="left"/>
      <w:pPr>
        <w:ind w:left="720" w:hanging="360"/>
      </w:pPr>
      <w:rPr>
        <w:rFonts w:ascii="Wingdings" w:hAnsi="Wingdings" w:hint="default"/>
        <w:u w:color="CB3298"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5776EE"/>
    <w:multiLevelType w:val="hybridMultilevel"/>
    <w:tmpl w:val="5AF4B2BC"/>
    <w:name w:val="Liste Sodifrance32"/>
    <w:lvl w:ilvl="0" w:tplc="FC889438">
      <w:start w:val="1"/>
      <w:numFmt w:val="bullet"/>
      <w:lvlText w:val=""/>
      <w:lvlJc w:val="left"/>
      <w:pPr>
        <w:ind w:left="720" w:hanging="360"/>
      </w:pPr>
      <w:rPr>
        <w:rFonts w:ascii="Wingdings" w:hAnsi="Wingdings" w:hint="default"/>
        <w:u w:color="CB3298"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B603DAB"/>
    <w:multiLevelType w:val="hybridMultilevel"/>
    <w:tmpl w:val="B296C87C"/>
    <w:name w:val="Liste Sodifrance2"/>
    <w:lvl w:ilvl="0" w:tplc="EA24251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06541D"/>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EB75EA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202568"/>
    <w:multiLevelType w:val="hybridMultilevel"/>
    <w:tmpl w:val="71B0DD96"/>
    <w:lvl w:ilvl="0" w:tplc="7AA4535E">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677609"/>
    <w:multiLevelType w:val="hybridMultilevel"/>
    <w:tmpl w:val="2F20629E"/>
    <w:lvl w:ilvl="0" w:tplc="C68C8266">
      <w:start w:val="1"/>
      <w:numFmt w:val="decimal"/>
      <w:pStyle w:val="Listenumrote"/>
      <w:lvlText w:val="%1)"/>
      <w:lvlJc w:val="left"/>
      <w:pPr>
        <w:ind w:left="1080" w:hanging="360"/>
      </w:pPr>
      <w:rPr>
        <w:rFonts w:ascii="Century Gothic" w:hAnsi="Century Gothic"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BD20C3B"/>
    <w:multiLevelType w:val="multilevel"/>
    <w:tmpl w:val="C414ADDE"/>
    <w:name w:val="Liste Sodifrance"/>
    <w:lvl w:ilvl="0">
      <w:start w:val="1"/>
      <w:numFmt w:val="decimal"/>
      <w:pStyle w:val="Titre1"/>
      <w:lvlText w:val="%1."/>
      <w:lvlJc w:val="left"/>
      <w:pPr>
        <w:ind w:left="360" w:hanging="360"/>
      </w:pPr>
      <w:rPr>
        <w:rFonts w:ascii="Century Gothic" w:hAnsi="Century Gothic" w:hint="default"/>
        <w:b w:val="0"/>
        <w:i w:val="0"/>
        <w:caps w:val="0"/>
        <w:strike w:val="0"/>
        <w:dstrike w:val="0"/>
        <w:vanish w:val="0"/>
        <w:color w:val="C5062F" w:themeColor="accent6"/>
        <w:sz w:val="48"/>
        <w:u w:val="none" w:color="C5062F" w:themeColor="accent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lowerLetter"/>
      <w:pStyle w:val="Titre5"/>
      <w:lvlText w:val="%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F5D37D4"/>
    <w:multiLevelType w:val="hybridMultilevel"/>
    <w:tmpl w:val="AC407F20"/>
    <w:name w:val="Liste Sodifrance3"/>
    <w:lvl w:ilvl="0" w:tplc="9FE47A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5D4716"/>
    <w:multiLevelType w:val="hybridMultilevel"/>
    <w:tmpl w:val="9A38E572"/>
    <w:name w:val="Liste Sodifrance4"/>
    <w:lvl w:ilvl="0" w:tplc="E19E0DC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A2E199C"/>
    <w:multiLevelType w:val="multilevel"/>
    <w:tmpl w:val="343677CE"/>
    <w:lvl w:ilvl="0">
      <w:start w:val="1"/>
      <w:numFmt w:val="bullet"/>
      <w:lvlText w:val=""/>
      <w:lvlJc w:val="left"/>
      <w:pPr>
        <w:ind w:left="284" w:hanging="284"/>
      </w:pPr>
      <w:rPr>
        <w:rFonts w:ascii="Wingdings" w:hAnsi="Wingdings" w:hint="default"/>
        <w:u w:color="CB3298" w:themeColor="accent2"/>
      </w:rPr>
    </w:lvl>
    <w:lvl w:ilvl="1">
      <w:start w:val="1"/>
      <w:numFmt w:val="bullet"/>
      <w:lvlText w:val="o"/>
      <w:lvlJc w:val="left"/>
      <w:pPr>
        <w:ind w:left="851" w:hanging="284"/>
      </w:pPr>
      <w:rPr>
        <w:rFonts w:ascii="Courier New" w:hAnsi="Courier New" w:hint="default"/>
      </w:rPr>
    </w:lvl>
    <w:lvl w:ilvl="2">
      <w:start w:val="1"/>
      <w:numFmt w:val="bullet"/>
      <w:lvlText w:val=""/>
      <w:lvlJc w:val="left"/>
      <w:pPr>
        <w:ind w:left="1418" w:hanging="284"/>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2552" w:hanging="284"/>
      </w:pPr>
      <w:rPr>
        <w:rFonts w:ascii="Courier New" w:hAnsi="Courier New" w:hint="default"/>
      </w:rPr>
    </w:lvl>
    <w:lvl w:ilvl="5">
      <w:start w:val="1"/>
      <w:numFmt w:val="bullet"/>
      <w:lvlText w:val=""/>
      <w:lvlJc w:val="left"/>
      <w:pPr>
        <w:ind w:left="3119" w:hanging="284"/>
      </w:pPr>
      <w:rPr>
        <w:rFonts w:ascii="Wingdings" w:hAnsi="Wingdings" w:hint="default"/>
      </w:rPr>
    </w:lvl>
    <w:lvl w:ilvl="6">
      <w:start w:val="1"/>
      <w:numFmt w:val="bullet"/>
      <w:lvlText w:val=""/>
      <w:lvlJc w:val="left"/>
      <w:pPr>
        <w:ind w:left="3686" w:hanging="284"/>
      </w:pPr>
      <w:rPr>
        <w:rFonts w:ascii="Symbol" w:hAnsi="Symbol" w:hint="default"/>
      </w:rPr>
    </w:lvl>
    <w:lvl w:ilvl="7">
      <w:start w:val="1"/>
      <w:numFmt w:val="bullet"/>
      <w:lvlText w:val="o"/>
      <w:lvlJc w:val="left"/>
      <w:pPr>
        <w:ind w:left="9194" w:hanging="360"/>
      </w:pPr>
      <w:rPr>
        <w:rFonts w:ascii="Courier New" w:hAnsi="Courier New" w:cs="Courier New" w:hint="default"/>
      </w:rPr>
    </w:lvl>
    <w:lvl w:ilvl="8">
      <w:start w:val="1"/>
      <w:numFmt w:val="bullet"/>
      <w:lvlText w:val=""/>
      <w:lvlJc w:val="left"/>
      <w:pPr>
        <w:ind w:left="9914" w:hanging="360"/>
      </w:pPr>
      <w:rPr>
        <w:rFonts w:ascii="Wingdings" w:hAnsi="Wingdings" w:hint="default"/>
      </w:rPr>
    </w:lvl>
  </w:abstractNum>
  <w:num w:numId="1">
    <w:abstractNumId w:val="20"/>
  </w:num>
  <w:num w:numId="2">
    <w:abstractNumId w:val="9"/>
  </w:num>
  <w:num w:numId="3">
    <w:abstractNumId w:val="12"/>
  </w:num>
  <w:num w:numId="4">
    <w:abstractNumId w:val="21"/>
  </w:num>
  <w:num w:numId="5">
    <w:abstractNumId w:val="23"/>
  </w:num>
  <w:num w:numId="6">
    <w:abstractNumId w:val="19"/>
  </w:num>
  <w:num w:numId="7">
    <w:abstractNumId w:val="19"/>
  </w:num>
  <w:num w:numId="8">
    <w:abstractNumId w:val="15"/>
  </w:num>
  <w:num w:numId="9">
    <w:abstractNumId w:val="24"/>
  </w:num>
  <w:num w:numId="10">
    <w:abstractNumId w:val="14"/>
  </w:num>
  <w:num w:numId="11">
    <w:abstractNumId w:val="18"/>
  </w:num>
  <w:num w:numId="12">
    <w:abstractNumId w:val="11"/>
  </w:num>
  <w:num w:numId="13">
    <w:abstractNumId w:val="17"/>
  </w:num>
  <w:num w:numId="14">
    <w:abstractNumId w:val="8"/>
  </w:num>
  <w:num w:numId="15">
    <w:abstractNumId w:val="3"/>
  </w:num>
  <w:num w:numId="16">
    <w:abstractNumId w:val="2"/>
  </w:num>
  <w:num w:numId="17">
    <w:abstractNumId w:val="1"/>
  </w:num>
  <w:num w:numId="18">
    <w:abstractNumId w:val="0"/>
  </w:num>
  <w:num w:numId="19">
    <w:abstractNumId w:val="7"/>
  </w:num>
  <w:num w:numId="20">
    <w:abstractNumId w:val="6"/>
  </w:num>
  <w:num w:numId="21">
    <w:abstractNumId w:val="5"/>
  </w:num>
  <w:num w:numId="22">
    <w:abstractNumId w:val="4"/>
  </w:num>
  <w:num w:numId="23">
    <w:abstractNumId w:val="19"/>
  </w:num>
  <w:num w:numId="24">
    <w:abstractNumId w:val="12"/>
  </w:num>
  <w:num w:numId="25">
    <w:abstractNumId w:val="19"/>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12289" style="mso-height-percent:200;mso-width-relative:margin;mso-height-relative:margin" fillcolor="white">
      <v:fill color="white"/>
      <v:textbox style="mso-fit-shape-to-text:t"/>
      <o:colormru v:ext="edit" colors="#566b80,#d4180a,#4e5e74,#f2f2f2,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01"/>
    <w:rsid w:val="00000490"/>
    <w:rsid w:val="00000DB8"/>
    <w:rsid w:val="00007405"/>
    <w:rsid w:val="00016F54"/>
    <w:rsid w:val="00017128"/>
    <w:rsid w:val="00023087"/>
    <w:rsid w:val="000230A6"/>
    <w:rsid w:val="0002323B"/>
    <w:rsid w:val="0002331A"/>
    <w:rsid w:val="000241EB"/>
    <w:rsid w:val="0002432A"/>
    <w:rsid w:val="000257DD"/>
    <w:rsid w:val="0002676B"/>
    <w:rsid w:val="000279A1"/>
    <w:rsid w:val="0003324D"/>
    <w:rsid w:val="0003487F"/>
    <w:rsid w:val="000354EA"/>
    <w:rsid w:val="00037B31"/>
    <w:rsid w:val="00037D16"/>
    <w:rsid w:val="00040006"/>
    <w:rsid w:val="00041EA9"/>
    <w:rsid w:val="00044975"/>
    <w:rsid w:val="000458A6"/>
    <w:rsid w:val="00046995"/>
    <w:rsid w:val="0004784C"/>
    <w:rsid w:val="00052E0E"/>
    <w:rsid w:val="00053035"/>
    <w:rsid w:val="00053307"/>
    <w:rsid w:val="00056403"/>
    <w:rsid w:val="00056863"/>
    <w:rsid w:val="000574F8"/>
    <w:rsid w:val="000647AC"/>
    <w:rsid w:val="000721E9"/>
    <w:rsid w:val="000723D5"/>
    <w:rsid w:val="00072D7D"/>
    <w:rsid w:val="00072EE9"/>
    <w:rsid w:val="0007485D"/>
    <w:rsid w:val="00074AF9"/>
    <w:rsid w:val="000779D9"/>
    <w:rsid w:val="00082A14"/>
    <w:rsid w:val="00083378"/>
    <w:rsid w:val="000837CD"/>
    <w:rsid w:val="00083FED"/>
    <w:rsid w:val="00087EFD"/>
    <w:rsid w:val="00091FE0"/>
    <w:rsid w:val="000950F6"/>
    <w:rsid w:val="0009633D"/>
    <w:rsid w:val="00096606"/>
    <w:rsid w:val="000A19B0"/>
    <w:rsid w:val="000A20ED"/>
    <w:rsid w:val="000A2B61"/>
    <w:rsid w:val="000A312D"/>
    <w:rsid w:val="000A464C"/>
    <w:rsid w:val="000A5421"/>
    <w:rsid w:val="000A54B9"/>
    <w:rsid w:val="000A659B"/>
    <w:rsid w:val="000A73C1"/>
    <w:rsid w:val="000A7B59"/>
    <w:rsid w:val="000B03B7"/>
    <w:rsid w:val="000B219E"/>
    <w:rsid w:val="000B31A3"/>
    <w:rsid w:val="000B6FEB"/>
    <w:rsid w:val="000B71B6"/>
    <w:rsid w:val="000B7551"/>
    <w:rsid w:val="000D0EFD"/>
    <w:rsid w:val="000D4FC2"/>
    <w:rsid w:val="000E1732"/>
    <w:rsid w:val="000E270A"/>
    <w:rsid w:val="000F0F00"/>
    <w:rsid w:val="000F229F"/>
    <w:rsid w:val="000F31D4"/>
    <w:rsid w:val="000F38B7"/>
    <w:rsid w:val="000F6BC8"/>
    <w:rsid w:val="000F7E8D"/>
    <w:rsid w:val="00103081"/>
    <w:rsid w:val="00104849"/>
    <w:rsid w:val="00105F42"/>
    <w:rsid w:val="00107D94"/>
    <w:rsid w:val="00107F05"/>
    <w:rsid w:val="0011096B"/>
    <w:rsid w:val="00110B3B"/>
    <w:rsid w:val="00115994"/>
    <w:rsid w:val="001215D4"/>
    <w:rsid w:val="00122F32"/>
    <w:rsid w:val="00123906"/>
    <w:rsid w:val="0012451C"/>
    <w:rsid w:val="001249A6"/>
    <w:rsid w:val="00130EC2"/>
    <w:rsid w:val="00131B6D"/>
    <w:rsid w:val="001338CE"/>
    <w:rsid w:val="0013582D"/>
    <w:rsid w:val="00135A91"/>
    <w:rsid w:val="00141DBE"/>
    <w:rsid w:val="00144054"/>
    <w:rsid w:val="00146441"/>
    <w:rsid w:val="00146C8E"/>
    <w:rsid w:val="00156D02"/>
    <w:rsid w:val="00157DA8"/>
    <w:rsid w:val="00161EB1"/>
    <w:rsid w:val="00163691"/>
    <w:rsid w:val="00163752"/>
    <w:rsid w:val="00164541"/>
    <w:rsid w:val="00170E36"/>
    <w:rsid w:val="00173203"/>
    <w:rsid w:val="0018187F"/>
    <w:rsid w:val="001861FF"/>
    <w:rsid w:val="0019210B"/>
    <w:rsid w:val="001A1346"/>
    <w:rsid w:val="001A3D0E"/>
    <w:rsid w:val="001A4160"/>
    <w:rsid w:val="001A4E23"/>
    <w:rsid w:val="001A600D"/>
    <w:rsid w:val="001A64C0"/>
    <w:rsid w:val="001A6DB5"/>
    <w:rsid w:val="001B140E"/>
    <w:rsid w:val="001B4577"/>
    <w:rsid w:val="001B45AD"/>
    <w:rsid w:val="001B736B"/>
    <w:rsid w:val="001C268C"/>
    <w:rsid w:val="001C422F"/>
    <w:rsid w:val="001C5025"/>
    <w:rsid w:val="001C50C8"/>
    <w:rsid w:val="001C5748"/>
    <w:rsid w:val="001D3195"/>
    <w:rsid w:val="001D35D0"/>
    <w:rsid w:val="001D3E0B"/>
    <w:rsid w:val="001D4F2A"/>
    <w:rsid w:val="001D51C1"/>
    <w:rsid w:val="001D72A3"/>
    <w:rsid w:val="001D7781"/>
    <w:rsid w:val="001E657B"/>
    <w:rsid w:val="001F1661"/>
    <w:rsid w:val="001F6587"/>
    <w:rsid w:val="0020554B"/>
    <w:rsid w:val="00205F09"/>
    <w:rsid w:val="00206504"/>
    <w:rsid w:val="00206D40"/>
    <w:rsid w:val="0021140B"/>
    <w:rsid w:val="002143CB"/>
    <w:rsid w:val="00214C43"/>
    <w:rsid w:val="0021613E"/>
    <w:rsid w:val="002224D9"/>
    <w:rsid w:val="0022437F"/>
    <w:rsid w:val="00231CA6"/>
    <w:rsid w:val="00232E5E"/>
    <w:rsid w:val="00234B21"/>
    <w:rsid w:val="00236C46"/>
    <w:rsid w:val="00237E86"/>
    <w:rsid w:val="0024250E"/>
    <w:rsid w:val="0024385D"/>
    <w:rsid w:val="00243EA9"/>
    <w:rsid w:val="00244053"/>
    <w:rsid w:val="0024408A"/>
    <w:rsid w:val="00244D02"/>
    <w:rsid w:val="00246B63"/>
    <w:rsid w:val="00246D5C"/>
    <w:rsid w:val="00253357"/>
    <w:rsid w:val="00254FED"/>
    <w:rsid w:val="00257DB4"/>
    <w:rsid w:val="002607D5"/>
    <w:rsid w:val="00263321"/>
    <w:rsid w:val="002773BD"/>
    <w:rsid w:val="00277485"/>
    <w:rsid w:val="00277724"/>
    <w:rsid w:val="002828D3"/>
    <w:rsid w:val="00283325"/>
    <w:rsid w:val="002857A9"/>
    <w:rsid w:val="00287610"/>
    <w:rsid w:val="00287CB2"/>
    <w:rsid w:val="00287F7C"/>
    <w:rsid w:val="002931A3"/>
    <w:rsid w:val="002959C5"/>
    <w:rsid w:val="002970CE"/>
    <w:rsid w:val="002A0BA2"/>
    <w:rsid w:val="002A0DE1"/>
    <w:rsid w:val="002A1E38"/>
    <w:rsid w:val="002A26A8"/>
    <w:rsid w:val="002A4C5F"/>
    <w:rsid w:val="002B0EC3"/>
    <w:rsid w:val="002B79FF"/>
    <w:rsid w:val="002C073F"/>
    <w:rsid w:val="002C08EA"/>
    <w:rsid w:val="002C0D46"/>
    <w:rsid w:val="002C1802"/>
    <w:rsid w:val="002C2815"/>
    <w:rsid w:val="002C418D"/>
    <w:rsid w:val="002C607C"/>
    <w:rsid w:val="002C625C"/>
    <w:rsid w:val="002D019A"/>
    <w:rsid w:val="002D01FF"/>
    <w:rsid w:val="002D09C0"/>
    <w:rsid w:val="002D2065"/>
    <w:rsid w:val="002D60CF"/>
    <w:rsid w:val="002E3B84"/>
    <w:rsid w:val="002E6427"/>
    <w:rsid w:val="002E7816"/>
    <w:rsid w:val="002F1B17"/>
    <w:rsid w:val="002F2FF1"/>
    <w:rsid w:val="002F604C"/>
    <w:rsid w:val="00300C88"/>
    <w:rsid w:val="00302DA3"/>
    <w:rsid w:val="003030B7"/>
    <w:rsid w:val="00303360"/>
    <w:rsid w:val="00304BE4"/>
    <w:rsid w:val="003052E2"/>
    <w:rsid w:val="00312763"/>
    <w:rsid w:val="0031593C"/>
    <w:rsid w:val="00321B8F"/>
    <w:rsid w:val="00322665"/>
    <w:rsid w:val="003230E2"/>
    <w:rsid w:val="00323AAC"/>
    <w:rsid w:val="00330B41"/>
    <w:rsid w:val="003310E1"/>
    <w:rsid w:val="003343FE"/>
    <w:rsid w:val="003353F3"/>
    <w:rsid w:val="00335874"/>
    <w:rsid w:val="00335BCA"/>
    <w:rsid w:val="00335C06"/>
    <w:rsid w:val="00336B49"/>
    <w:rsid w:val="0034133D"/>
    <w:rsid w:val="003428CC"/>
    <w:rsid w:val="00342EEF"/>
    <w:rsid w:val="00350A54"/>
    <w:rsid w:val="00351CA5"/>
    <w:rsid w:val="00353FE0"/>
    <w:rsid w:val="00355685"/>
    <w:rsid w:val="00357038"/>
    <w:rsid w:val="00357C87"/>
    <w:rsid w:val="00361941"/>
    <w:rsid w:val="003652B8"/>
    <w:rsid w:val="003666D1"/>
    <w:rsid w:val="003672C3"/>
    <w:rsid w:val="003714CF"/>
    <w:rsid w:val="00377DA3"/>
    <w:rsid w:val="00382FC2"/>
    <w:rsid w:val="0038333A"/>
    <w:rsid w:val="00383F31"/>
    <w:rsid w:val="00383F9F"/>
    <w:rsid w:val="0038513E"/>
    <w:rsid w:val="003A1269"/>
    <w:rsid w:val="003A1C31"/>
    <w:rsid w:val="003A4846"/>
    <w:rsid w:val="003A704A"/>
    <w:rsid w:val="003B001A"/>
    <w:rsid w:val="003B155F"/>
    <w:rsid w:val="003B1727"/>
    <w:rsid w:val="003B40F6"/>
    <w:rsid w:val="003B6A9F"/>
    <w:rsid w:val="003B6EFC"/>
    <w:rsid w:val="003C268F"/>
    <w:rsid w:val="003D0258"/>
    <w:rsid w:val="003D0729"/>
    <w:rsid w:val="003D0858"/>
    <w:rsid w:val="003D0C56"/>
    <w:rsid w:val="003D3A53"/>
    <w:rsid w:val="003D55A3"/>
    <w:rsid w:val="003E08C6"/>
    <w:rsid w:val="003E2F48"/>
    <w:rsid w:val="003E4569"/>
    <w:rsid w:val="003E4649"/>
    <w:rsid w:val="003E4C09"/>
    <w:rsid w:val="003E6F7B"/>
    <w:rsid w:val="003E7926"/>
    <w:rsid w:val="003E7C41"/>
    <w:rsid w:val="003F2D57"/>
    <w:rsid w:val="003F69DA"/>
    <w:rsid w:val="004003B7"/>
    <w:rsid w:val="004024AB"/>
    <w:rsid w:val="004050C5"/>
    <w:rsid w:val="004051E6"/>
    <w:rsid w:val="00410169"/>
    <w:rsid w:val="004117AF"/>
    <w:rsid w:val="0041180C"/>
    <w:rsid w:val="00414579"/>
    <w:rsid w:val="0041644B"/>
    <w:rsid w:val="00417257"/>
    <w:rsid w:val="00422DE0"/>
    <w:rsid w:val="00423618"/>
    <w:rsid w:val="00423762"/>
    <w:rsid w:val="00426618"/>
    <w:rsid w:val="00430307"/>
    <w:rsid w:val="00430C5A"/>
    <w:rsid w:val="00430ECA"/>
    <w:rsid w:val="00431A81"/>
    <w:rsid w:val="004405E1"/>
    <w:rsid w:val="0044123F"/>
    <w:rsid w:val="004450D8"/>
    <w:rsid w:val="0044643B"/>
    <w:rsid w:val="004478FE"/>
    <w:rsid w:val="004538D7"/>
    <w:rsid w:val="00454A47"/>
    <w:rsid w:val="00455690"/>
    <w:rsid w:val="00455E75"/>
    <w:rsid w:val="00460B4A"/>
    <w:rsid w:val="00461236"/>
    <w:rsid w:val="004616D4"/>
    <w:rsid w:val="00463CDF"/>
    <w:rsid w:val="00465BB4"/>
    <w:rsid w:val="00470076"/>
    <w:rsid w:val="0047072F"/>
    <w:rsid w:val="00470B24"/>
    <w:rsid w:val="0047210A"/>
    <w:rsid w:val="00472626"/>
    <w:rsid w:val="0047447F"/>
    <w:rsid w:val="004744C1"/>
    <w:rsid w:val="00475456"/>
    <w:rsid w:val="0048021D"/>
    <w:rsid w:val="004829DC"/>
    <w:rsid w:val="00487578"/>
    <w:rsid w:val="0049063B"/>
    <w:rsid w:val="0049278A"/>
    <w:rsid w:val="004A08F6"/>
    <w:rsid w:val="004A09BA"/>
    <w:rsid w:val="004A0FEF"/>
    <w:rsid w:val="004A29F3"/>
    <w:rsid w:val="004A3A4A"/>
    <w:rsid w:val="004A3C82"/>
    <w:rsid w:val="004A4A3F"/>
    <w:rsid w:val="004A5EAF"/>
    <w:rsid w:val="004A63A4"/>
    <w:rsid w:val="004A6B5D"/>
    <w:rsid w:val="004A6C9E"/>
    <w:rsid w:val="004A7153"/>
    <w:rsid w:val="004B169A"/>
    <w:rsid w:val="004B2E86"/>
    <w:rsid w:val="004B3EE4"/>
    <w:rsid w:val="004B4C0C"/>
    <w:rsid w:val="004B4F22"/>
    <w:rsid w:val="004B6CD2"/>
    <w:rsid w:val="004C3D04"/>
    <w:rsid w:val="004C3D27"/>
    <w:rsid w:val="004C71FC"/>
    <w:rsid w:val="004D2698"/>
    <w:rsid w:val="004D2A99"/>
    <w:rsid w:val="004D30A0"/>
    <w:rsid w:val="004D3E91"/>
    <w:rsid w:val="004D63D8"/>
    <w:rsid w:val="004D76E5"/>
    <w:rsid w:val="004D7D64"/>
    <w:rsid w:val="004E065D"/>
    <w:rsid w:val="004E1D7C"/>
    <w:rsid w:val="004E5E6B"/>
    <w:rsid w:val="004E7244"/>
    <w:rsid w:val="004E7B25"/>
    <w:rsid w:val="004F26C1"/>
    <w:rsid w:val="004F4AEF"/>
    <w:rsid w:val="004F4CC7"/>
    <w:rsid w:val="004F542B"/>
    <w:rsid w:val="00500E56"/>
    <w:rsid w:val="00501753"/>
    <w:rsid w:val="00502085"/>
    <w:rsid w:val="005022FD"/>
    <w:rsid w:val="0050296A"/>
    <w:rsid w:val="005061E6"/>
    <w:rsid w:val="005113E7"/>
    <w:rsid w:val="0051223F"/>
    <w:rsid w:val="00514D4D"/>
    <w:rsid w:val="0051550A"/>
    <w:rsid w:val="00515F43"/>
    <w:rsid w:val="0051655E"/>
    <w:rsid w:val="0051670B"/>
    <w:rsid w:val="00516AEF"/>
    <w:rsid w:val="00517042"/>
    <w:rsid w:val="0052175D"/>
    <w:rsid w:val="00521FA8"/>
    <w:rsid w:val="0052245C"/>
    <w:rsid w:val="00531E22"/>
    <w:rsid w:val="00532D5F"/>
    <w:rsid w:val="00534EBC"/>
    <w:rsid w:val="00535D5A"/>
    <w:rsid w:val="00537517"/>
    <w:rsid w:val="00542133"/>
    <w:rsid w:val="00542DA2"/>
    <w:rsid w:val="00542DD4"/>
    <w:rsid w:val="00546EDC"/>
    <w:rsid w:val="005475EC"/>
    <w:rsid w:val="00550AA0"/>
    <w:rsid w:val="00552D31"/>
    <w:rsid w:val="00553F39"/>
    <w:rsid w:val="005540EA"/>
    <w:rsid w:val="00555DA8"/>
    <w:rsid w:val="00557218"/>
    <w:rsid w:val="00560962"/>
    <w:rsid w:val="00561653"/>
    <w:rsid w:val="00561870"/>
    <w:rsid w:val="0056314E"/>
    <w:rsid w:val="0057032E"/>
    <w:rsid w:val="005720A2"/>
    <w:rsid w:val="00574181"/>
    <w:rsid w:val="0057461D"/>
    <w:rsid w:val="005758AB"/>
    <w:rsid w:val="00580E74"/>
    <w:rsid w:val="00581A76"/>
    <w:rsid w:val="005826AE"/>
    <w:rsid w:val="00584630"/>
    <w:rsid w:val="00587A3E"/>
    <w:rsid w:val="005926FC"/>
    <w:rsid w:val="00592F35"/>
    <w:rsid w:val="00593E5B"/>
    <w:rsid w:val="005A0016"/>
    <w:rsid w:val="005A0807"/>
    <w:rsid w:val="005A0AC9"/>
    <w:rsid w:val="005A18C5"/>
    <w:rsid w:val="005A38B3"/>
    <w:rsid w:val="005A5B7A"/>
    <w:rsid w:val="005A7059"/>
    <w:rsid w:val="005A7A50"/>
    <w:rsid w:val="005B0EE4"/>
    <w:rsid w:val="005B4BD2"/>
    <w:rsid w:val="005B6A6D"/>
    <w:rsid w:val="005B7777"/>
    <w:rsid w:val="005B79C0"/>
    <w:rsid w:val="005C17B2"/>
    <w:rsid w:val="005C35E6"/>
    <w:rsid w:val="005C3D7A"/>
    <w:rsid w:val="005C69DB"/>
    <w:rsid w:val="005C7E0B"/>
    <w:rsid w:val="005D0854"/>
    <w:rsid w:val="005D31E5"/>
    <w:rsid w:val="005D5385"/>
    <w:rsid w:val="005D65E5"/>
    <w:rsid w:val="005E03D7"/>
    <w:rsid w:val="005E5577"/>
    <w:rsid w:val="005E5767"/>
    <w:rsid w:val="005E59DB"/>
    <w:rsid w:val="005E5CFB"/>
    <w:rsid w:val="005E7472"/>
    <w:rsid w:val="005E752A"/>
    <w:rsid w:val="005F079E"/>
    <w:rsid w:val="005F0833"/>
    <w:rsid w:val="005F2086"/>
    <w:rsid w:val="005F2CE2"/>
    <w:rsid w:val="005F3710"/>
    <w:rsid w:val="00602F81"/>
    <w:rsid w:val="0060471F"/>
    <w:rsid w:val="00605FE8"/>
    <w:rsid w:val="006100F7"/>
    <w:rsid w:val="00611B52"/>
    <w:rsid w:val="00612D90"/>
    <w:rsid w:val="00613491"/>
    <w:rsid w:val="0061466B"/>
    <w:rsid w:val="00615FD7"/>
    <w:rsid w:val="00616104"/>
    <w:rsid w:val="006179ED"/>
    <w:rsid w:val="006203E2"/>
    <w:rsid w:val="00621A5C"/>
    <w:rsid w:val="00622E65"/>
    <w:rsid w:val="00624477"/>
    <w:rsid w:val="006245FD"/>
    <w:rsid w:val="00626D3C"/>
    <w:rsid w:val="0063015E"/>
    <w:rsid w:val="006305E3"/>
    <w:rsid w:val="006314AD"/>
    <w:rsid w:val="0064075E"/>
    <w:rsid w:val="00641F16"/>
    <w:rsid w:val="00643414"/>
    <w:rsid w:val="0064682B"/>
    <w:rsid w:val="00650CEF"/>
    <w:rsid w:val="006534B3"/>
    <w:rsid w:val="0065458F"/>
    <w:rsid w:val="00654D83"/>
    <w:rsid w:val="006552CB"/>
    <w:rsid w:val="00656D8F"/>
    <w:rsid w:val="00657958"/>
    <w:rsid w:val="00657B57"/>
    <w:rsid w:val="00662B07"/>
    <w:rsid w:val="00664903"/>
    <w:rsid w:val="00667036"/>
    <w:rsid w:val="006671C7"/>
    <w:rsid w:val="00671EEB"/>
    <w:rsid w:val="006758BC"/>
    <w:rsid w:val="00682A67"/>
    <w:rsid w:val="00684175"/>
    <w:rsid w:val="0068518B"/>
    <w:rsid w:val="00685F63"/>
    <w:rsid w:val="00686DF1"/>
    <w:rsid w:val="00692461"/>
    <w:rsid w:val="006A0A2E"/>
    <w:rsid w:val="006A12B8"/>
    <w:rsid w:val="006A4174"/>
    <w:rsid w:val="006A6267"/>
    <w:rsid w:val="006A6E0E"/>
    <w:rsid w:val="006B3865"/>
    <w:rsid w:val="006C03D4"/>
    <w:rsid w:val="006C1252"/>
    <w:rsid w:val="006C187C"/>
    <w:rsid w:val="006C6AA7"/>
    <w:rsid w:val="006C7FAA"/>
    <w:rsid w:val="006D07D0"/>
    <w:rsid w:val="006D3A15"/>
    <w:rsid w:val="006D5594"/>
    <w:rsid w:val="006D7D12"/>
    <w:rsid w:val="006E0E1A"/>
    <w:rsid w:val="006E17A4"/>
    <w:rsid w:val="006E1AE3"/>
    <w:rsid w:val="006E64CE"/>
    <w:rsid w:val="006E7FFD"/>
    <w:rsid w:val="006F2EB1"/>
    <w:rsid w:val="00701618"/>
    <w:rsid w:val="00701FEB"/>
    <w:rsid w:val="007027DA"/>
    <w:rsid w:val="00703ACB"/>
    <w:rsid w:val="00704E81"/>
    <w:rsid w:val="00704F93"/>
    <w:rsid w:val="00712199"/>
    <w:rsid w:val="0071326A"/>
    <w:rsid w:val="007148B0"/>
    <w:rsid w:val="00714FEA"/>
    <w:rsid w:val="00716A13"/>
    <w:rsid w:val="00717C54"/>
    <w:rsid w:val="007211F4"/>
    <w:rsid w:val="00723108"/>
    <w:rsid w:val="007234FE"/>
    <w:rsid w:val="007236F3"/>
    <w:rsid w:val="00723E0E"/>
    <w:rsid w:val="00726609"/>
    <w:rsid w:val="00727B63"/>
    <w:rsid w:val="00730408"/>
    <w:rsid w:val="007309E1"/>
    <w:rsid w:val="00732A98"/>
    <w:rsid w:val="007402CF"/>
    <w:rsid w:val="0074083C"/>
    <w:rsid w:val="00741737"/>
    <w:rsid w:val="00742C10"/>
    <w:rsid w:val="00745AA0"/>
    <w:rsid w:val="007461ED"/>
    <w:rsid w:val="00746BF4"/>
    <w:rsid w:val="00752487"/>
    <w:rsid w:val="00752BE6"/>
    <w:rsid w:val="00753A93"/>
    <w:rsid w:val="00754908"/>
    <w:rsid w:val="00757C16"/>
    <w:rsid w:val="007601DB"/>
    <w:rsid w:val="007610CC"/>
    <w:rsid w:val="007632A3"/>
    <w:rsid w:val="00763D8E"/>
    <w:rsid w:val="00765107"/>
    <w:rsid w:val="00767603"/>
    <w:rsid w:val="007731FC"/>
    <w:rsid w:val="0077596F"/>
    <w:rsid w:val="00777F91"/>
    <w:rsid w:val="00780880"/>
    <w:rsid w:val="0078255D"/>
    <w:rsid w:val="00784EC5"/>
    <w:rsid w:val="00786F34"/>
    <w:rsid w:val="0078716F"/>
    <w:rsid w:val="00790C36"/>
    <w:rsid w:val="007935C9"/>
    <w:rsid w:val="00793742"/>
    <w:rsid w:val="0079696B"/>
    <w:rsid w:val="007975A9"/>
    <w:rsid w:val="007A3494"/>
    <w:rsid w:val="007A3D2B"/>
    <w:rsid w:val="007A4FEA"/>
    <w:rsid w:val="007A6E13"/>
    <w:rsid w:val="007B5F56"/>
    <w:rsid w:val="007B6BD2"/>
    <w:rsid w:val="007B6E5C"/>
    <w:rsid w:val="007C29A6"/>
    <w:rsid w:val="007C41A6"/>
    <w:rsid w:val="007C4401"/>
    <w:rsid w:val="007C518C"/>
    <w:rsid w:val="007C57C7"/>
    <w:rsid w:val="007C5AFA"/>
    <w:rsid w:val="007C5B81"/>
    <w:rsid w:val="007C68AC"/>
    <w:rsid w:val="007E0198"/>
    <w:rsid w:val="007E04B9"/>
    <w:rsid w:val="007E0DA9"/>
    <w:rsid w:val="007E27D4"/>
    <w:rsid w:val="007E3695"/>
    <w:rsid w:val="007E5B91"/>
    <w:rsid w:val="007F1097"/>
    <w:rsid w:val="007F237A"/>
    <w:rsid w:val="008002CF"/>
    <w:rsid w:val="00801BFC"/>
    <w:rsid w:val="00801FF1"/>
    <w:rsid w:val="008040C2"/>
    <w:rsid w:val="00812D40"/>
    <w:rsid w:val="00812DD3"/>
    <w:rsid w:val="00812E47"/>
    <w:rsid w:val="00814010"/>
    <w:rsid w:val="00816295"/>
    <w:rsid w:val="0081641A"/>
    <w:rsid w:val="0082294C"/>
    <w:rsid w:val="008243F3"/>
    <w:rsid w:val="00824F63"/>
    <w:rsid w:val="0083378E"/>
    <w:rsid w:val="00835C52"/>
    <w:rsid w:val="0083662F"/>
    <w:rsid w:val="008369A7"/>
    <w:rsid w:val="00841D7F"/>
    <w:rsid w:val="00842482"/>
    <w:rsid w:val="00844E93"/>
    <w:rsid w:val="008454C2"/>
    <w:rsid w:val="008556F8"/>
    <w:rsid w:val="00860E3C"/>
    <w:rsid w:val="00860ED3"/>
    <w:rsid w:val="00865091"/>
    <w:rsid w:val="00865364"/>
    <w:rsid w:val="008669D7"/>
    <w:rsid w:val="008675CA"/>
    <w:rsid w:val="00870C4C"/>
    <w:rsid w:val="00871F3B"/>
    <w:rsid w:val="00872B6B"/>
    <w:rsid w:val="008746EA"/>
    <w:rsid w:val="00875F78"/>
    <w:rsid w:val="008804C1"/>
    <w:rsid w:val="00880E6D"/>
    <w:rsid w:val="00883CBA"/>
    <w:rsid w:val="00884068"/>
    <w:rsid w:val="00885328"/>
    <w:rsid w:val="0088613B"/>
    <w:rsid w:val="00890025"/>
    <w:rsid w:val="008916BE"/>
    <w:rsid w:val="008928D9"/>
    <w:rsid w:val="008970CC"/>
    <w:rsid w:val="008A1E13"/>
    <w:rsid w:val="008A2461"/>
    <w:rsid w:val="008A262F"/>
    <w:rsid w:val="008A56BB"/>
    <w:rsid w:val="008B2CB7"/>
    <w:rsid w:val="008B492B"/>
    <w:rsid w:val="008C1DB4"/>
    <w:rsid w:val="008C1E3F"/>
    <w:rsid w:val="008C2F4A"/>
    <w:rsid w:val="008C320D"/>
    <w:rsid w:val="008C4E25"/>
    <w:rsid w:val="008C655A"/>
    <w:rsid w:val="008C66F3"/>
    <w:rsid w:val="008C7E36"/>
    <w:rsid w:val="008D1AEB"/>
    <w:rsid w:val="008D1E8C"/>
    <w:rsid w:val="008D27D2"/>
    <w:rsid w:val="008D3BB4"/>
    <w:rsid w:val="008D3F5B"/>
    <w:rsid w:val="008D4801"/>
    <w:rsid w:val="008E3546"/>
    <w:rsid w:val="008E4291"/>
    <w:rsid w:val="008E68F1"/>
    <w:rsid w:val="008E6E12"/>
    <w:rsid w:val="008F2DE8"/>
    <w:rsid w:val="008F785E"/>
    <w:rsid w:val="008F7F85"/>
    <w:rsid w:val="00900AAE"/>
    <w:rsid w:val="00900BC4"/>
    <w:rsid w:val="00901723"/>
    <w:rsid w:val="00910381"/>
    <w:rsid w:val="00910C56"/>
    <w:rsid w:val="00910F45"/>
    <w:rsid w:val="00911A7C"/>
    <w:rsid w:val="00912B98"/>
    <w:rsid w:val="00915CE0"/>
    <w:rsid w:val="00915F3E"/>
    <w:rsid w:val="00921383"/>
    <w:rsid w:val="00921B69"/>
    <w:rsid w:val="00923BF3"/>
    <w:rsid w:val="00924873"/>
    <w:rsid w:val="00926785"/>
    <w:rsid w:val="009324A2"/>
    <w:rsid w:val="009351D9"/>
    <w:rsid w:val="00943623"/>
    <w:rsid w:val="00944950"/>
    <w:rsid w:val="00946401"/>
    <w:rsid w:val="009473BE"/>
    <w:rsid w:val="00951434"/>
    <w:rsid w:val="00951A52"/>
    <w:rsid w:val="009533F1"/>
    <w:rsid w:val="00954895"/>
    <w:rsid w:val="009561FF"/>
    <w:rsid w:val="009626F6"/>
    <w:rsid w:val="00962EA2"/>
    <w:rsid w:val="009637F4"/>
    <w:rsid w:val="00963A44"/>
    <w:rsid w:val="009650F7"/>
    <w:rsid w:val="009662FD"/>
    <w:rsid w:val="00966BE2"/>
    <w:rsid w:val="00966ECF"/>
    <w:rsid w:val="00970D2B"/>
    <w:rsid w:val="00971868"/>
    <w:rsid w:val="00971B96"/>
    <w:rsid w:val="00971D66"/>
    <w:rsid w:val="00971FAF"/>
    <w:rsid w:val="00972B48"/>
    <w:rsid w:val="0097590A"/>
    <w:rsid w:val="009763C6"/>
    <w:rsid w:val="00977277"/>
    <w:rsid w:val="009822EF"/>
    <w:rsid w:val="00983189"/>
    <w:rsid w:val="0098380A"/>
    <w:rsid w:val="00985E46"/>
    <w:rsid w:val="009919FD"/>
    <w:rsid w:val="00992E9B"/>
    <w:rsid w:val="009932A4"/>
    <w:rsid w:val="009939EC"/>
    <w:rsid w:val="00997493"/>
    <w:rsid w:val="009A048F"/>
    <w:rsid w:val="009A3E75"/>
    <w:rsid w:val="009A414B"/>
    <w:rsid w:val="009A7DD3"/>
    <w:rsid w:val="009B18C0"/>
    <w:rsid w:val="009B56F4"/>
    <w:rsid w:val="009B60F1"/>
    <w:rsid w:val="009B7DBD"/>
    <w:rsid w:val="009C1823"/>
    <w:rsid w:val="009C1A34"/>
    <w:rsid w:val="009C1F18"/>
    <w:rsid w:val="009C296A"/>
    <w:rsid w:val="009C58E1"/>
    <w:rsid w:val="009C5C0C"/>
    <w:rsid w:val="009C5F5A"/>
    <w:rsid w:val="009C661E"/>
    <w:rsid w:val="009C6C8E"/>
    <w:rsid w:val="009C7F23"/>
    <w:rsid w:val="009D1C27"/>
    <w:rsid w:val="009D32C0"/>
    <w:rsid w:val="009D591D"/>
    <w:rsid w:val="009D6F7C"/>
    <w:rsid w:val="009E05FF"/>
    <w:rsid w:val="009E1C13"/>
    <w:rsid w:val="009E28A1"/>
    <w:rsid w:val="009E7DC6"/>
    <w:rsid w:val="009F3F22"/>
    <w:rsid w:val="009F5944"/>
    <w:rsid w:val="009F6100"/>
    <w:rsid w:val="009F6BD0"/>
    <w:rsid w:val="009F7181"/>
    <w:rsid w:val="00A0206B"/>
    <w:rsid w:val="00A039C0"/>
    <w:rsid w:val="00A04CF1"/>
    <w:rsid w:val="00A04D12"/>
    <w:rsid w:val="00A04EF8"/>
    <w:rsid w:val="00A1042F"/>
    <w:rsid w:val="00A132C5"/>
    <w:rsid w:val="00A14DEA"/>
    <w:rsid w:val="00A22BA5"/>
    <w:rsid w:val="00A232C7"/>
    <w:rsid w:val="00A2463A"/>
    <w:rsid w:val="00A250ED"/>
    <w:rsid w:val="00A254D4"/>
    <w:rsid w:val="00A26D05"/>
    <w:rsid w:val="00A3089D"/>
    <w:rsid w:val="00A30F5B"/>
    <w:rsid w:val="00A33B82"/>
    <w:rsid w:val="00A4053B"/>
    <w:rsid w:val="00A415C9"/>
    <w:rsid w:val="00A431DE"/>
    <w:rsid w:val="00A4480E"/>
    <w:rsid w:val="00A466B8"/>
    <w:rsid w:val="00A50959"/>
    <w:rsid w:val="00A54B65"/>
    <w:rsid w:val="00A5515E"/>
    <w:rsid w:val="00A61561"/>
    <w:rsid w:val="00A64973"/>
    <w:rsid w:val="00A66221"/>
    <w:rsid w:val="00A71480"/>
    <w:rsid w:val="00A77CA7"/>
    <w:rsid w:val="00A8002F"/>
    <w:rsid w:val="00A838E0"/>
    <w:rsid w:val="00A84E12"/>
    <w:rsid w:val="00A90BEF"/>
    <w:rsid w:val="00A91E7A"/>
    <w:rsid w:val="00A96F34"/>
    <w:rsid w:val="00AA00C0"/>
    <w:rsid w:val="00AA334D"/>
    <w:rsid w:val="00AA47F4"/>
    <w:rsid w:val="00AB1406"/>
    <w:rsid w:val="00AB473C"/>
    <w:rsid w:val="00AB47C2"/>
    <w:rsid w:val="00AB783F"/>
    <w:rsid w:val="00AC0726"/>
    <w:rsid w:val="00AC15D7"/>
    <w:rsid w:val="00AC4821"/>
    <w:rsid w:val="00AD2887"/>
    <w:rsid w:val="00AD2B53"/>
    <w:rsid w:val="00AD5B13"/>
    <w:rsid w:val="00AD6601"/>
    <w:rsid w:val="00AD6CDE"/>
    <w:rsid w:val="00AE5289"/>
    <w:rsid w:val="00AF5368"/>
    <w:rsid w:val="00AF6854"/>
    <w:rsid w:val="00B02830"/>
    <w:rsid w:val="00B04313"/>
    <w:rsid w:val="00B1023A"/>
    <w:rsid w:val="00B125EF"/>
    <w:rsid w:val="00B132DF"/>
    <w:rsid w:val="00B13401"/>
    <w:rsid w:val="00B14006"/>
    <w:rsid w:val="00B20F97"/>
    <w:rsid w:val="00B227EE"/>
    <w:rsid w:val="00B24B82"/>
    <w:rsid w:val="00B24E40"/>
    <w:rsid w:val="00B25DD5"/>
    <w:rsid w:val="00B26527"/>
    <w:rsid w:val="00B311E5"/>
    <w:rsid w:val="00B319D2"/>
    <w:rsid w:val="00B34877"/>
    <w:rsid w:val="00B41CD3"/>
    <w:rsid w:val="00B42714"/>
    <w:rsid w:val="00B437F2"/>
    <w:rsid w:val="00B444FB"/>
    <w:rsid w:val="00B46ABE"/>
    <w:rsid w:val="00B50064"/>
    <w:rsid w:val="00B53CED"/>
    <w:rsid w:val="00B54C0E"/>
    <w:rsid w:val="00B55257"/>
    <w:rsid w:val="00B57644"/>
    <w:rsid w:val="00B57BC8"/>
    <w:rsid w:val="00B64EDE"/>
    <w:rsid w:val="00B66C45"/>
    <w:rsid w:val="00B7059E"/>
    <w:rsid w:val="00B70A47"/>
    <w:rsid w:val="00B714CE"/>
    <w:rsid w:val="00B71BF2"/>
    <w:rsid w:val="00B73862"/>
    <w:rsid w:val="00B7473E"/>
    <w:rsid w:val="00B74C52"/>
    <w:rsid w:val="00B74D57"/>
    <w:rsid w:val="00B8068F"/>
    <w:rsid w:val="00B81C4C"/>
    <w:rsid w:val="00B83F3C"/>
    <w:rsid w:val="00B85A74"/>
    <w:rsid w:val="00B85AA6"/>
    <w:rsid w:val="00B87D76"/>
    <w:rsid w:val="00B91B46"/>
    <w:rsid w:val="00B9516B"/>
    <w:rsid w:val="00BA111E"/>
    <w:rsid w:val="00BA26E1"/>
    <w:rsid w:val="00BB1AC5"/>
    <w:rsid w:val="00BB2D9B"/>
    <w:rsid w:val="00BB4A6A"/>
    <w:rsid w:val="00BB6D9C"/>
    <w:rsid w:val="00BB7554"/>
    <w:rsid w:val="00BC2116"/>
    <w:rsid w:val="00BC4DE4"/>
    <w:rsid w:val="00BC5F85"/>
    <w:rsid w:val="00BD0279"/>
    <w:rsid w:val="00BD2E58"/>
    <w:rsid w:val="00BD4232"/>
    <w:rsid w:val="00BD6388"/>
    <w:rsid w:val="00BD73E4"/>
    <w:rsid w:val="00BD7B0A"/>
    <w:rsid w:val="00BE0C8F"/>
    <w:rsid w:val="00BE43B5"/>
    <w:rsid w:val="00BE43D7"/>
    <w:rsid w:val="00BE522A"/>
    <w:rsid w:val="00BE62FD"/>
    <w:rsid w:val="00BE77C5"/>
    <w:rsid w:val="00BF03AB"/>
    <w:rsid w:val="00C01041"/>
    <w:rsid w:val="00C06AA3"/>
    <w:rsid w:val="00C07A3B"/>
    <w:rsid w:val="00C1102A"/>
    <w:rsid w:val="00C12358"/>
    <w:rsid w:val="00C126FB"/>
    <w:rsid w:val="00C135AD"/>
    <w:rsid w:val="00C13914"/>
    <w:rsid w:val="00C234BF"/>
    <w:rsid w:val="00C23A0F"/>
    <w:rsid w:val="00C23F3D"/>
    <w:rsid w:val="00C268F1"/>
    <w:rsid w:val="00C34523"/>
    <w:rsid w:val="00C35D23"/>
    <w:rsid w:val="00C361DE"/>
    <w:rsid w:val="00C365BC"/>
    <w:rsid w:val="00C416C0"/>
    <w:rsid w:val="00C45397"/>
    <w:rsid w:val="00C47EED"/>
    <w:rsid w:val="00C51995"/>
    <w:rsid w:val="00C55B67"/>
    <w:rsid w:val="00C56228"/>
    <w:rsid w:val="00C6126D"/>
    <w:rsid w:val="00C6266D"/>
    <w:rsid w:val="00C63B5F"/>
    <w:rsid w:val="00C63BEC"/>
    <w:rsid w:val="00C65FB7"/>
    <w:rsid w:val="00C708F5"/>
    <w:rsid w:val="00C71F86"/>
    <w:rsid w:val="00C7550A"/>
    <w:rsid w:val="00C757CF"/>
    <w:rsid w:val="00C757EF"/>
    <w:rsid w:val="00C8058B"/>
    <w:rsid w:val="00C80B74"/>
    <w:rsid w:val="00C83DC3"/>
    <w:rsid w:val="00C84F87"/>
    <w:rsid w:val="00C85696"/>
    <w:rsid w:val="00C94EE1"/>
    <w:rsid w:val="00C94EF2"/>
    <w:rsid w:val="00C9575D"/>
    <w:rsid w:val="00CA0D1E"/>
    <w:rsid w:val="00CA178B"/>
    <w:rsid w:val="00CA3CD2"/>
    <w:rsid w:val="00CA4C7A"/>
    <w:rsid w:val="00CA5CD3"/>
    <w:rsid w:val="00CA726F"/>
    <w:rsid w:val="00CB11E0"/>
    <w:rsid w:val="00CB1326"/>
    <w:rsid w:val="00CB16F1"/>
    <w:rsid w:val="00CB17B5"/>
    <w:rsid w:val="00CB5472"/>
    <w:rsid w:val="00CB58E7"/>
    <w:rsid w:val="00CB6590"/>
    <w:rsid w:val="00CB6ED8"/>
    <w:rsid w:val="00CC071A"/>
    <w:rsid w:val="00CC2D8A"/>
    <w:rsid w:val="00CC3351"/>
    <w:rsid w:val="00CC36FD"/>
    <w:rsid w:val="00CC3D19"/>
    <w:rsid w:val="00CC4139"/>
    <w:rsid w:val="00CC512C"/>
    <w:rsid w:val="00CC603E"/>
    <w:rsid w:val="00CC6B6E"/>
    <w:rsid w:val="00CD3DC4"/>
    <w:rsid w:val="00CD6638"/>
    <w:rsid w:val="00CE0437"/>
    <w:rsid w:val="00CE334B"/>
    <w:rsid w:val="00CE42DD"/>
    <w:rsid w:val="00CE47B7"/>
    <w:rsid w:val="00CE7F8A"/>
    <w:rsid w:val="00CF0319"/>
    <w:rsid w:val="00CF0DA3"/>
    <w:rsid w:val="00CF1BA0"/>
    <w:rsid w:val="00CF5222"/>
    <w:rsid w:val="00CF6C80"/>
    <w:rsid w:val="00CF7F10"/>
    <w:rsid w:val="00D021CC"/>
    <w:rsid w:val="00D029F2"/>
    <w:rsid w:val="00D05F30"/>
    <w:rsid w:val="00D0728E"/>
    <w:rsid w:val="00D11C79"/>
    <w:rsid w:val="00D13207"/>
    <w:rsid w:val="00D21171"/>
    <w:rsid w:val="00D223EE"/>
    <w:rsid w:val="00D25A28"/>
    <w:rsid w:val="00D267F0"/>
    <w:rsid w:val="00D310E4"/>
    <w:rsid w:val="00D32748"/>
    <w:rsid w:val="00D338C7"/>
    <w:rsid w:val="00D34979"/>
    <w:rsid w:val="00D3610D"/>
    <w:rsid w:val="00D3661B"/>
    <w:rsid w:val="00D3735F"/>
    <w:rsid w:val="00D37729"/>
    <w:rsid w:val="00D42628"/>
    <w:rsid w:val="00D446FB"/>
    <w:rsid w:val="00D4516A"/>
    <w:rsid w:val="00D45E4A"/>
    <w:rsid w:val="00D4682F"/>
    <w:rsid w:val="00D471E7"/>
    <w:rsid w:val="00D50E47"/>
    <w:rsid w:val="00D514B5"/>
    <w:rsid w:val="00D514F1"/>
    <w:rsid w:val="00D51E55"/>
    <w:rsid w:val="00D557A3"/>
    <w:rsid w:val="00D576CF"/>
    <w:rsid w:val="00D60EDF"/>
    <w:rsid w:val="00D615B2"/>
    <w:rsid w:val="00D61D1B"/>
    <w:rsid w:val="00D64F6C"/>
    <w:rsid w:val="00D6534E"/>
    <w:rsid w:val="00D67FC4"/>
    <w:rsid w:val="00D751C1"/>
    <w:rsid w:val="00D75CBD"/>
    <w:rsid w:val="00D86B52"/>
    <w:rsid w:val="00D86E3E"/>
    <w:rsid w:val="00D879B3"/>
    <w:rsid w:val="00D87A65"/>
    <w:rsid w:val="00D90A2C"/>
    <w:rsid w:val="00DA2B7F"/>
    <w:rsid w:val="00DA6289"/>
    <w:rsid w:val="00DA7F36"/>
    <w:rsid w:val="00DB0F72"/>
    <w:rsid w:val="00DB1FE1"/>
    <w:rsid w:val="00DB22E3"/>
    <w:rsid w:val="00DB2320"/>
    <w:rsid w:val="00DB3438"/>
    <w:rsid w:val="00DB407F"/>
    <w:rsid w:val="00DB6450"/>
    <w:rsid w:val="00DB76C5"/>
    <w:rsid w:val="00DB7FFE"/>
    <w:rsid w:val="00DC1439"/>
    <w:rsid w:val="00DC26F5"/>
    <w:rsid w:val="00DD027B"/>
    <w:rsid w:val="00DD19C6"/>
    <w:rsid w:val="00DD344B"/>
    <w:rsid w:val="00DE0EFC"/>
    <w:rsid w:val="00DE2A7A"/>
    <w:rsid w:val="00DE5D23"/>
    <w:rsid w:val="00DE64A1"/>
    <w:rsid w:val="00DE69E6"/>
    <w:rsid w:val="00DE6D06"/>
    <w:rsid w:val="00DF196A"/>
    <w:rsid w:val="00DF28E7"/>
    <w:rsid w:val="00DF3AC8"/>
    <w:rsid w:val="00DF5D0B"/>
    <w:rsid w:val="00DF6477"/>
    <w:rsid w:val="00DF6B2F"/>
    <w:rsid w:val="00E00835"/>
    <w:rsid w:val="00E00D00"/>
    <w:rsid w:val="00E01758"/>
    <w:rsid w:val="00E02B69"/>
    <w:rsid w:val="00E05C3F"/>
    <w:rsid w:val="00E11344"/>
    <w:rsid w:val="00E124F8"/>
    <w:rsid w:val="00E13178"/>
    <w:rsid w:val="00E1480E"/>
    <w:rsid w:val="00E16CAB"/>
    <w:rsid w:val="00E17972"/>
    <w:rsid w:val="00E20CB0"/>
    <w:rsid w:val="00E21270"/>
    <w:rsid w:val="00E24134"/>
    <w:rsid w:val="00E25D90"/>
    <w:rsid w:val="00E26F65"/>
    <w:rsid w:val="00E27361"/>
    <w:rsid w:val="00E3176E"/>
    <w:rsid w:val="00E349A6"/>
    <w:rsid w:val="00E35286"/>
    <w:rsid w:val="00E41A88"/>
    <w:rsid w:val="00E507CA"/>
    <w:rsid w:val="00E55518"/>
    <w:rsid w:val="00E55575"/>
    <w:rsid w:val="00E55BD4"/>
    <w:rsid w:val="00E56AF9"/>
    <w:rsid w:val="00E56E30"/>
    <w:rsid w:val="00E576B4"/>
    <w:rsid w:val="00E601EB"/>
    <w:rsid w:val="00E640E6"/>
    <w:rsid w:val="00E64D08"/>
    <w:rsid w:val="00E656C5"/>
    <w:rsid w:val="00E708B7"/>
    <w:rsid w:val="00E70F42"/>
    <w:rsid w:val="00E75B18"/>
    <w:rsid w:val="00E75FDC"/>
    <w:rsid w:val="00E803F7"/>
    <w:rsid w:val="00E838BB"/>
    <w:rsid w:val="00E91463"/>
    <w:rsid w:val="00E928FC"/>
    <w:rsid w:val="00E9357A"/>
    <w:rsid w:val="00E93C55"/>
    <w:rsid w:val="00E948DC"/>
    <w:rsid w:val="00E964BC"/>
    <w:rsid w:val="00E96EDA"/>
    <w:rsid w:val="00E974ED"/>
    <w:rsid w:val="00E97EAD"/>
    <w:rsid w:val="00EA2D5A"/>
    <w:rsid w:val="00EA6B2D"/>
    <w:rsid w:val="00EA7866"/>
    <w:rsid w:val="00EA7EAA"/>
    <w:rsid w:val="00EB0D6E"/>
    <w:rsid w:val="00EB7AAB"/>
    <w:rsid w:val="00EC05A5"/>
    <w:rsid w:val="00EC080C"/>
    <w:rsid w:val="00EC6EBC"/>
    <w:rsid w:val="00EC749C"/>
    <w:rsid w:val="00ED0452"/>
    <w:rsid w:val="00ED0CE3"/>
    <w:rsid w:val="00ED1486"/>
    <w:rsid w:val="00ED1692"/>
    <w:rsid w:val="00ED2E05"/>
    <w:rsid w:val="00ED3D28"/>
    <w:rsid w:val="00ED4DE5"/>
    <w:rsid w:val="00ED609F"/>
    <w:rsid w:val="00ED6425"/>
    <w:rsid w:val="00ED6B2F"/>
    <w:rsid w:val="00ED77AF"/>
    <w:rsid w:val="00EE47A6"/>
    <w:rsid w:val="00EE4BF1"/>
    <w:rsid w:val="00EE5D8D"/>
    <w:rsid w:val="00EE70A7"/>
    <w:rsid w:val="00EF1733"/>
    <w:rsid w:val="00EF406C"/>
    <w:rsid w:val="00EF5D25"/>
    <w:rsid w:val="00F01D16"/>
    <w:rsid w:val="00F061A2"/>
    <w:rsid w:val="00F071F8"/>
    <w:rsid w:val="00F11359"/>
    <w:rsid w:val="00F15CA9"/>
    <w:rsid w:val="00F201E7"/>
    <w:rsid w:val="00F209E3"/>
    <w:rsid w:val="00F21D58"/>
    <w:rsid w:val="00F31876"/>
    <w:rsid w:val="00F31CF8"/>
    <w:rsid w:val="00F40088"/>
    <w:rsid w:val="00F41DB7"/>
    <w:rsid w:val="00F463BE"/>
    <w:rsid w:val="00F466BF"/>
    <w:rsid w:val="00F53878"/>
    <w:rsid w:val="00F555C3"/>
    <w:rsid w:val="00F56BB1"/>
    <w:rsid w:val="00F60298"/>
    <w:rsid w:val="00F62E8B"/>
    <w:rsid w:val="00F633A6"/>
    <w:rsid w:val="00F671EA"/>
    <w:rsid w:val="00F71E7E"/>
    <w:rsid w:val="00F71EDA"/>
    <w:rsid w:val="00F72554"/>
    <w:rsid w:val="00F729C5"/>
    <w:rsid w:val="00F73BA4"/>
    <w:rsid w:val="00F759EF"/>
    <w:rsid w:val="00F75F88"/>
    <w:rsid w:val="00F76622"/>
    <w:rsid w:val="00F81337"/>
    <w:rsid w:val="00F81812"/>
    <w:rsid w:val="00F86891"/>
    <w:rsid w:val="00F928B1"/>
    <w:rsid w:val="00F941E6"/>
    <w:rsid w:val="00FA1968"/>
    <w:rsid w:val="00FA6244"/>
    <w:rsid w:val="00FB2AC0"/>
    <w:rsid w:val="00FB7FD2"/>
    <w:rsid w:val="00FC17C2"/>
    <w:rsid w:val="00FC1EAF"/>
    <w:rsid w:val="00FC2B34"/>
    <w:rsid w:val="00FC3C76"/>
    <w:rsid w:val="00FC4349"/>
    <w:rsid w:val="00FC4BFA"/>
    <w:rsid w:val="00FC664D"/>
    <w:rsid w:val="00FC6CB5"/>
    <w:rsid w:val="00FC7E0F"/>
    <w:rsid w:val="00FD1150"/>
    <w:rsid w:val="00FD19C4"/>
    <w:rsid w:val="00FD236D"/>
    <w:rsid w:val="00FD6CCA"/>
    <w:rsid w:val="00FD6D4A"/>
    <w:rsid w:val="00FE40C5"/>
    <w:rsid w:val="00FF1D7D"/>
    <w:rsid w:val="00FF66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style="mso-height-percent:200;mso-width-relative:margin;mso-height-relative:margin" fillcolor="white">
      <v:fill color="white"/>
      <v:textbox style="mso-fit-shape-to-text:t"/>
      <o:colormru v:ext="edit" colors="#566b80,#d4180a,#4e5e74,#f2f2f2,white"/>
    </o:shapedefaults>
    <o:shapelayout v:ext="edit">
      <o:idmap v:ext="edit" data="1"/>
    </o:shapelayout>
  </w:shapeDefaults>
  <w:decimalSymbol w:val=","/>
  <w:listSeparator w:val=";"/>
  <w14:docId w14:val="6DD59A95"/>
  <w15:docId w15:val="{EBD142C2-D580-4D1C-99CD-7E3D720F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Arial"/>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lsdException w:name="Emphasis" w:semiHidden="1" w:uiPriority="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Texte Justifier"/>
    <w:qFormat/>
    <w:rsid w:val="00542DD4"/>
    <w:pPr>
      <w:spacing w:line="276" w:lineRule="auto"/>
      <w:jc w:val="both"/>
    </w:pPr>
    <w:rPr>
      <w:szCs w:val="24"/>
    </w:rPr>
  </w:style>
  <w:style w:type="paragraph" w:styleId="Titre1">
    <w:name w:val="heading 1"/>
    <w:next w:val="Normal"/>
    <w:link w:val="Titre1Car"/>
    <w:autoRedefine/>
    <w:qFormat/>
    <w:rsid w:val="002C607C"/>
    <w:pPr>
      <w:numPr>
        <w:numId w:val="4"/>
      </w:numPr>
      <w:shd w:val="clear" w:color="CB3298" w:themeColor="accent2" w:fill="auto"/>
      <w:spacing w:after="480"/>
      <w:ind w:left="709" w:hanging="709"/>
      <w:outlineLvl w:val="0"/>
    </w:pPr>
    <w:rPr>
      <w:bCs/>
      <w:caps/>
      <w:color w:val="C5062F" w:themeColor="accent6"/>
      <w:sz w:val="48"/>
      <w:szCs w:val="36"/>
    </w:rPr>
  </w:style>
  <w:style w:type="paragraph" w:styleId="Titre2">
    <w:name w:val="heading 2"/>
    <w:next w:val="Normal"/>
    <w:link w:val="Titre2Car"/>
    <w:autoRedefine/>
    <w:qFormat/>
    <w:rsid w:val="0024408A"/>
    <w:pPr>
      <w:keepNext/>
      <w:numPr>
        <w:ilvl w:val="1"/>
        <w:numId w:val="4"/>
      </w:numPr>
      <w:spacing w:before="360" w:after="240"/>
      <w:outlineLvl w:val="1"/>
    </w:pPr>
    <w:rPr>
      <w:b/>
      <w:bCs/>
      <w:caps/>
      <w:color w:val="576B80" w:themeColor="text1"/>
      <w:sz w:val="24"/>
      <w:szCs w:val="32"/>
    </w:rPr>
  </w:style>
  <w:style w:type="paragraph" w:styleId="Titre3">
    <w:name w:val="heading 3"/>
    <w:basedOn w:val="Normal"/>
    <w:next w:val="Normal"/>
    <w:link w:val="Titre3Car"/>
    <w:autoRedefine/>
    <w:qFormat/>
    <w:rsid w:val="001C422F"/>
    <w:pPr>
      <w:keepNext/>
      <w:numPr>
        <w:ilvl w:val="2"/>
        <w:numId w:val="4"/>
      </w:numPr>
      <w:spacing w:before="360" w:after="120"/>
      <w:outlineLvl w:val="2"/>
    </w:pPr>
    <w:rPr>
      <w:b/>
      <w:bCs/>
      <w:noProof/>
      <w:sz w:val="22"/>
      <w:szCs w:val="28"/>
    </w:rPr>
  </w:style>
  <w:style w:type="paragraph" w:styleId="Titre4">
    <w:name w:val="heading 4"/>
    <w:next w:val="Normal"/>
    <w:link w:val="Titre4Car"/>
    <w:autoRedefine/>
    <w:qFormat/>
    <w:rsid w:val="0024408A"/>
    <w:pPr>
      <w:keepNext/>
      <w:numPr>
        <w:ilvl w:val="3"/>
        <w:numId w:val="4"/>
      </w:numPr>
      <w:spacing w:before="240" w:after="120"/>
      <w:ind w:left="1429" w:hanging="862"/>
      <w:outlineLvl w:val="3"/>
    </w:pPr>
    <w:rPr>
      <w:b/>
      <w:bCs/>
      <w:smallCaps/>
      <w:szCs w:val="28"/>
    </w:rPr>
  </w:style>
  <w:style w:type="paragraph" w:styleId="Titre5">
    <w:name w:val="heading 5"/>
    <w:basedOn w:val="Normal"/>
    <w:next w:val="Normal"/>
    <w:link w:val="Titre5Car"/>
    <w:autoRedefine/>
    <w:qFormat/>
    <w:rsid w:val="00ED6B2F"/>
    <w:pPr>
      <w:numPr>
        <w:ilvl w:val="4"/>
        <w:numId w:val="4"/>
      </w:numPr>
      <w:spacing w:before="240" w:after="60"/>
      <w:ind w:left="1418" w:hanging="299"/>
      <w:outlineLvl w:val="4"/>
    </w:pPr>
    <w:rPr>
      <w:b/>
      <w:bCs/>
      <w:i/>
      <w:iCs/>
      <w:szCs w:val="26"/>
    </w:rPr>
  </w:style>
  <w:style w:type="paragraph" w:styleId="Titre6">
    <w:name w:val="heading 6"/>
    <w:aliases w:val="Bullet list,H6,T6,(Shift Ctrl 6),h6,Niveau 6,Niveau6,Annexe1,Annexe,Annexe 11,Annexe 12,Annexe 13,Annexe 14,Annexe 15,Annexe 16,Annexe 17,Heading 6,H61,H62,H611,Heading6_Titre6,Heading 6 CFMU,Ref Heading 3,rh3,Ref Heading 31,rh31,Third Subheadin"/>
    <w:basedOn w:val="Normal"/>
    <w:next w:val="Normal"/>
    <w:semiHidden/>
    <w:rsid w:val="00B71BF2"/>
    <w:pPr>
      <w:numPr>
        <w:ilvl w:val="5"/>
        <w:numId w:val="4"/>
      </w:numPr>
      <w:spacing w:before="240" w:after="60"/>
      <w:outlineLvl w:val="5"/>
    </w:pPr>
    <w:rPr>
      <w:b/>
      <w:bCs/>
      <w:sz w:val="22"/>
      <w:szCs w:val="22"/>
    </w:rPr>
  </w:style>
  <w:style w:type="paragraph" w:styleId="Titre7">
    <w:name w:val="heading 7"/>
    <w:aliases w:val="Annexe2,letter list,lettered list,T7,H7,Niveau 7,Niveau7,Annexe 1,Heading 7,Heading7_Titre7,Heading 7 CFMU,figure caption,7,ASAPHeading 7,L7,DNV-H7,h7,figure caption1,figure caption2,figure caption3,L1 Heading 7,Edf Titre 7,DTSÜberschrift 7,Head"/>
    <w:basedOn w:val="Normal"/>
    <w:next w:val="Normal"/>
    <w:semiHidden/>
    <w:rsid w:val="00B71BF2"/>
    <w:pPr>
      <w:numPr>
        <w:ilvl w:val="6"/>
        <w:numId w:val="4"/>
      </w:numPr>
      <w:spacing w:before="240" w:after="60"/>
      <w:outlineLvl w:val="6"/>
    </w:pPr>
  </w:style>
  <w:style w:type="paragraph" w:styleId="Titre8">
    <w:name w:val="heading 8"/>
    <w:aliases w:val="Annexe3,T8,Annexe 2, action,Heading 8,Heading8_Titre8,Heading 8 CFMU,table caption,8,ASAPHeading 8,DNV-H8,h8,titre 8,titre 81,table caption1,titre 82,table caption2,titre 83,table caption3,titre 84,table caption4,L1 Heading 8,Edf Titre 8,action"/>
    <w:basedOn w:val="Normal"/>
    <w:next w:val="Normal"/>
    <w:semiHidden/>
    <w:rsid w:val="00B71BF2"/>
    <w:pPr>
      <w:numPr>
        <w:ilvl w:val="7"/>
        <w:numId w:val="4"/>
      </w:numPr>
      <w:spacing w:before="240" w:after="60"/>
      <w:outlineLvl w:val="7"/>
    </w:pPr>
    <w:rPr>
      <w:i/>
      <w:iCs/>
    </w:rPr>
  </w:style>
  <w:style w:type="paragraph" w:styleId="Titre9">
    <w:name w:val="heading 9"/>
    <w:aliases w:val="Titre 10,Annexe4,App Heading,Appendix,Titre Annexe,Annexe 3, progress,Heading 9,Heading9_Titre9,Heading 9 CFMU,App1,9,ASAPHeading 9,T9,DNV-H9,L1 Heading 9,Total jours,Edf Titre 9,progress,Legal Level 1.1.1.1.,TAnnexe,titre l1c1,titre l1c11"/>
    <w:basedOn w:val="Normal"/>
    <w:next w:val="Normal"/>
    <w:semiHidden/>
    <w:rsid w:val="00B71BF2"/>
    <w:pPr>
      <w:numPr>
        <w:ilvl w:val="8"/>
        <w:numId w:val="4"/>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C607C"/>
    <w:rPr>
      <w:bCs/>
      <w:caps/>
      <w:color w:val="C5062F" w:themeColor="accent6"/>
      <w:sz w:val="48"/>
      <w:szCs w:val="36"/>
      <w:shd w:val="clear" w:color="CB3298" w:themeColor="accent2" w:fill="auto"/>
    </w:rPr>
  </w:style>
  <w:style w:type="character" w:customStyle="1" w:styleId="Titre2Car">
    <w:name w:val="Titre 2 Car"/>
    <w:basedOn w:val="Titre1Car"/>
    <w:link w:val="Titre2"/>
    <w:rsid w:val="001D3195"/>
    <w:rPr>
      <w:b/>
      <w:bCs/>
      <w:caps/>
      <w:color w:val="576B80" w:themeColor="text1"/>
      <w:sz w:val="24"/>
      <w:szCs w:val="32"/>
      <w:shd w:val="clear" w:color="CB3298" w:themeColor="accent2" w:fill="auto"/>
    </w:rPr>
  </w:style>
  <w:style w:type="character" w:customStyle="1" w:styleId="Titre3Car">
    <w:name w:val="Titre 3 Car"/>
    <w:basedOn w:val="Policepardfaut"/>
    <w:link w:val="Titre3"/>
    <w:rsid w:val="001C422F"/>
    <w:rPr>
      <w:b/>
      <w:bCs/>
      <w:noProof/>
      <w:sz w:val="22"/>
      <w:szCs w:val="28"/>
    </w:rPr>
  </w:style>
  <w:style w:type="character" w:customStyle="1" w:styleId="Titre4Car">
    <w:name w:val="Titre 4 Car"/>
    <w:basedOn w:val="Policepardfaut"/>
    <w:link w:val="Titre4"/>
    <w:rsid w:val="0024408A"/>
    <w:rPr>
      <w:b/>
      <w:bCs/>
      <w:smallCaps/>
      <w:szCs w:val="28"/>
    </w:rPr>
  </w:style>
  <w:style w:type="character" w:customStyle="1" w:styleId="Titre5Car">
    <w:name w:val="Titre 5 Car"/>
    <w:basedOn w:val="Policepardfaut"/>
    <w:link w:val="Titre5"/>
    <w:rsid w:val="00977277"/>
    <w:rPr>
      <w:b/>
      <w:bCs/>
      <w:i/>
      <w:iCs/>
      <w:szCs w:val="26"/>
    </w:rPr>
  </w:style>
  <w:style w:type="paragraph" w:styleId="Explorateurdedocuments">
    <w:name w:val="Document Map"/>
    <w:basedOn w:val="Normal"/>
    <w:link w:val="ExplorateurdedocumentsCar"/>
    <w:semiHidden/>
    <w:rsid w:val="007C5AFA"/>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semiHidden/>
    <w:rsid w:val="00A22BA5"/>
    <w:rPr>
      <w:rFonts w:ascii="Tahoma" w:hAnsi="Tahoma" w:cs="Tahoma"/>
      <w:sz w:val="16"/>
      <w:szCs w:val="16"/>
    </w:rPr>
  </w:style>
  <w:style w:type="paragraph" w:styleId="Textedebulles">
    <w:name w:val="Balloon Text"/>
    <w:basedOn w:val="Normal"/>
    <w:link w:val="TextedebullesCar"/>
    <w:semiHidden/>
    <w:rsid w:val="00ED1486"/>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A22BA5"/>
    <w:rPr>
      <w:rFonts w:ascii="Tahoma" w:hAnsi="Tahoma" w:cs="Tahoma"/>
      <w:sz w:val="16"/>
      <w:szCs w:val="16"/>
    </w:rPr>
  </w:style>
  <w:style w:type="paragraph" w:styleId="Titredenote">
    <w:name w:val="Note Heading"/>
    <w:basedOn w:val="Normal"/>
    <w:next w:val="Normal"/>
    <w:link w:val="TitredenoteCar"/>
    <w:semiHidden/>
    <w:rsid w:val="00ED1486"/>
    <w:pPr>
      <w:spacing w:line="240" w:lineRule="auto"/>
    </w:pPr>
  </w:style>
  <w:style w:type="character" w:customStyle="1" w:styleId="TitredenoteCar">
    <w:name w:val="Titre de note Car"/>
    <w:basedOn w:val="Policepardfaut"/>
    <w:link w:val="Titredenote"/>
    <w:semiHidden/>
    <w:rsid w:val="00A22BA5"/>
    <w:rPr>
      <w:szCs w:val="24"/>
    </w:rPr>
  </w:style>
  <w:style w:type="paragraph" w:styleId="Index1">
    <w:name w:val="index 1"/>
    <w:basedOn w:val="Normal"/>
    <w:next w:val="Normal"/>
    <w:autoRedefine/>
    <w:semiHidden/>
    <w:rsid w:val="00ED1486"/>
    <w:pPr>
      <w:spacing w:line="240" w:lineRule="auto"/>
      <w:ind w:left="200" w:hanging="200"/>
    </w:pPr>
  </w:style>
  <w:style w:type="table" w:styleId="Grilledutableau">
    <w:name w:val="Table Grid"/>
    <w:basedOn w:val="TableauNormal"/>
    <w:rsid w:val="00C36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rsid w:val="00ED6B2F"/>
    <w:pPr>
      <w:tabs>
        <w:tab w:val="left" w:pos="600"/>
        <w:tab w:val="right" w:leader="dot" w:pos="9063"/>
      </w:tabs>
      <w:spacing w:before="120" w:after="120"/>
      <w:ind w:left="198"/>
      <w:jc w:val="left"/>
    </w:pPr>
    <w:rPr>
      <w:rFonts w:asciiTheme="minorHAnsi" w:hAnsiTheme="minorHAnsi"/>
      <w:b/>
      <w:caps/>
      <w:noProof/>
      <w:color w:val="576B80" w:themeColor="text1"/>
      <w:szCs w:val="20"/>
    </w:rPr>
  </w:style>
  <w:style w:type="paragraph" w:styleId="TM1">
    <w:name w:val="toc 1"/>
    <w:basedOn w:val="Normal"/>
    <w:next w:val="Normal"/>
    <w:autoRedefine/>
    <w:uiPriority w:val="39"/>
    <w:rsid w:val="00ED6B2F"/>
    <w:pPr>
      <w:tabs>
        <w:tab w:val="right" w:leader="dot" w:pos="9061"/>
      </w:tabs>
      <w:spacing w:before="120" w:after="120"/>
      <w:jc w:val="left"/>
    </w:pPr>
    <w:rPr>
      <w:rFonts w:asciiTheme="minorHAnsi" w:hAnsiTheme="minorHAnsi"/>
      <w:b/>
      <w:bCs/>
      <w:caps/>
      <w:noProof/>
      <w:color w:val="C5062F" w:themeColor="accent6"/>
      <w:sz w:val="24"/>
      <w:szCs w:val="20"/>
    </w:rPr>
  </w:style>
  <w:style w:type="paragraph" w:styleId="TM3">
    <w:name w:val="toc 3"/>
    <w:basedOn w:val="Normal"/>
    <w:next w:val="Normal"/>
    <w:autoRedefine/>
    <w:uiPriority w:val="39"/>
    <w:rsid w:val="005E7472"/>
    <w:pPr>
      <w:tabs>
        <w:tab w:val="left" w:pos="1100"/>
        <w:tab w:val="right" w:leader="dot" w:pos="9063"/>
      </w:tabs>
      <w:spacing w:before="120" w:after="120"/>
      <w:ind w:left="403"/>
      <w:jc w:val="left"/>
    </w:pPr>
    <w:rPr>
      <w:rFonts w:asciiTheme="minorHAnsi" w:hAnsiTheme="minorHAnsi"/>
      <w:b/>
      <w:iCs/>
      <w:noProof/>
      <w:szCs w:val="20"/>
    </w:rPr>
  </w:style>
  <w:style w:type="paragraph" w:styleId="Paragraphedeliste">
    <w:name w:val="List Paragraph"/>
    <w:aliases w:val="Texte Gauche,Texte de colonne colorée"/>
    <w:basedOn w:val="Normal"/>
    <w:link w:val="ParagraphedelisteCar"/>
    <w:uiPriority w:val="34"/>
    <w:semiHidden/>
    <w:qFormat/>
    <w:rsid w:val="00BD6388"/>
    <w:pPr>
      <w:ind w:left="720"/>
      <w:contextualSpacing/>
    </w:pPr>
  </w:style>
  <w:style w:type="character" w:customStyle="1" w:styleId="ParagraphedelisteCar">
    <w:name w:val="Paragraphe de liste Car"/>
    <w:aliases w:val="Texte Gauche Car,Texte de colonne colorée Car"/>
    <w:basedOn w:val="Policepardfaut"/>
    <w:link w:val="Paragraphedeliste"/>
    <w:uiPriority w:val="34"/>
    <w:semiHidden/>
    <w:rsid w:val="00231CA6"/>
    <w:rPr>
      <w:szCs w:val="24"/>
    </w:rPr>
  </w:style>
  <w:style w:type="paragraph" w:styleId="TM4">
    <w:name w:val="toc 4"/>
    <w:basedOn w:val="Normal"/>
    <w:next w:val="Normal"/>
    <w:autoRedefine/>
    <w:uiPriority w:val="39"/>
    <w:rsid w:val="00ED6B2F"/>
    <w:pPr>
      <w:tabs>
        <w:tab w:val="left" w:pos="1540"/>
        <w:tab w:val="right" w:leader="dot" w:pos="9063"/>
      </w:tabs>
      <w:ind w:left="601"/>
      <w:jc w:val="left"/>
    </w:pPr>
    <w:rPr>
      <w:rFonts w:asciiTheme="minorHAnsi" w:hAnsiTheme="minorHAnsi"/>
      <w:b/>
      <w:smallCaps/>
      <w:noProof/>
      <w:sz w:val="18"/>
      <w:szCs w:val="20"/>
    </w:rPr>
  </w:style>
  <w:style w:type="table" w:styleId="Tableauclassique3">
    <w:name w:val="Table Classic 3"/>
    <w:basedOn w:val="TableauNormal"/>
    <w:rsid w:val="00E948DC"/>
    <w:pPr>
      <w:spacing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olor2">
    <w:name w:val="Table Colorful 2"/>
    <w:basedOn w:val="TableauNormal"/>
    <w:rsid w:val="00E948DC"/>
    <w:pPr>
      <w:spacing w:line="276"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liste2">
    <w:name w:val="Table List 2"/>
    <w:basedOn w:val="TableauNormal"/>
    <w:rsid w:val="00E948DC"/>
    <w:pPr>
      <w:spacing w:line="276"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rsid w:val="00E948DC"/>
    <w:pPr>
      <w:spacing w:line="276"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lleclaire-Accent4">
    <w:name w:val="Light Grid Accent 4"/>
    <w:basedOn w:val="TableauNormal"/>
    <w:uiPriority w:val="62"/>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insideH w:val="single" w:sz="8" w:space="0" w:color="0A9AA6" w:themeColor="accent4"/>
        <w:insideV w:val="single" w:sz="8" w:space="0" w:color="0A9A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18" w:space="0" w:color="0A9AA6" w:themeColor="accent4"/>
          <w:right w:val="single" w:sz="8" w:space="0" w:color="0A9AA6" w:themeColor="accent4"/>
          <w:insideH w:val="nil"/>
          <w:insideV w:val="single" w:sz="8" w:space="0" w:color="0A9A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insideH w:val="nil"/>
          <w:insideV w:val="single" w:sz="8" w:space="0" w:color="0A9A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shd w:val="clear" w:color="auto" w:fill="B1F4FA" w:themeFill="accent4" w:themeFillTint="3F"/>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shd w:val="clear" w:color="auto" w:fill="B1F4FA" w:themeFill="accent4" w:themeFillTint="3F"/>
      </w:tcPr>
    </w:tblStylePr>
    <w:tblStylePr w:type="band2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tcPr>
    </w:tblStylePr>
  </w:style>
  <w:style w:type="table" w:styleId="Listeclaire-Accent4">
    <w:name w:val="Light List Accent 4"/>
    <w:basedOn w:val="TableauNormal"/>
    <w:uiPriority w:val="61"/>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tblBorders>
    </w:tblPr>
    <w:tblStylePr w:type="firstRow">
      <w:pPr>
        <w:spacing w:before="0" w:after="0" w:line="240" w:lineRule="auto"/>
      </w:pPr>
      <w:rPr>
        <w:b/>
        <w:bCs/>
        <w:color w:val="FFFFFF" w:themeColor="background1"/>
      </w:rPr>
      <w:tblPr/>
      <w:tcPr>
        <w:shd w:val="clear" w:color="auto" w:fill="0A9AA6" w:themeFill="accent4"/>
      </w:tcPr>
    </w:tblStylePr>
    <w:tblStylePr w:type="lastRow">
      <w:pPr>
        <w:spacing w:before="0" w:after="0" w:line="240" w:lineRule="auto"/>
      </w:pPr>
      <w:rPr>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tcBorders>
      </w:tcPr>
    </w:tblStylePr>
    <w:tblStylePr w:type="firstCol">
      <w:rPr>
        <w:b/>
        <w:bCs/>
      </w:rPr>
    </w:tblStylePr>
    <w:tblStylePr w:type="lastCol">
      <w:rPr>
        <w:b/>
        <w:bCs/>
      </w:r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style>
  <w:style w:type="paragraph" w:styleId="Rvision">
    <w:name w:val="Revision"/>
    <w:hidden/>
    <w:uiPriority w:val="99"/>
    <w:semiHidden/>
    <w:rsid w:val="007E04B9"/>
    <w:rPr>
      <w:rFonts w:ascii="Arial" w:hAnsi="Arial"/>
      <w:szCs w:val="24"/>
    </w:rPr>
  </w:style>
  <w:style w:type="paragraph" w:customStyle="1" w:styleId="Sous-titrePagedeGarde">
    <w:name w:val="Sous-titre Page de Garde"/>
    <w:basedOn w:val="Normal"/>
    <w:link w:val="Sous-titrePagedeGardeCar"/>
    <w:uiPriority w:val="99"/>
    <w:rsid w:val="00410169"/>
    <w:pPr>
      <w:spacing w:line="240" w:lineRule="auto"/>
      <w:jc w:val="right"/>
    </w:pPr>
    <w:rPr>
      <w:caps/>
      <w:color w:val="000000" w:themeColor="text2"/>
      <w:sz w:val="48"/>
    </w:rPr>
  </w:style>
  <w:style w:type="character" w:customStyle="1" w:styleId="Sous-titrePagedeGardeCar">
    <w:name w:val="Sous-titre Page de Garde Car"/>
    <w:basedOn w:val="Policepardfaut"/>
    <w:link w:val="Sous-titrePagedeGarde"/>
    <w:uiPriority w:val="99"/>
    <w:rsid w:val="00EC05A5"/>
    <w:rPr>
      <w:caps/>
      <w:color w:val="000000" w:themeColor="text2"/>
      <w:sz w:val="48"/>
      <w:szCs w:val="24"/>
    </w:rPr>
  </w:style>
  <w:style w:type="paragraph" w:customStyle="1" w:styleId="Titrepagedegarde">
    <w:name w:val="Titre page de garde"/>
    <w:basedOn w:val="Normal"/>
    <w:link w:val="TitrepagedegardeCar"/>
    <w:uiPriority w:val="99"/>
    <w:rsid w:val="005E59DB"/>
    <w:pPr>
      <w:spacing w:line="240" w:lineRule="auto"/>
      <w:jc w:val="right"/>
    </w:pPr>
    <w:rPr>
      <w:b/>
      <w:color w:val="CB3298" w:themeColor="accent2"/>
      <w:sz w:val="96"/>
    </w:rPr>
  </w:style>
  <w:style w:type="character" w:customStyle="1" w:styleId="TitrepagedegardeCar">
    <w:name w:val="Titre page de garde Car"/>
    <w:basedOn w:val="Policepardfaut"/>
    <w:link w:val="Titrepagedegarde"/>
    <w:uiPriority w:val="99"/>
    <w:rsid w:val="00EC05A5"/>
    <w:rPr>
      <w:b/>
      <w:color w:val="CB3298" w:themeColor="accent2"/>
      <w:sz w:val="96"/>
      <w:szCs w:val="24"/>
    </w:rPr>
  </w:style>
  <w:style w:type="paragraph" w:customStyle="1" w:styleId="Puce">
    <w:name w:val="Puce"/>
    <w:link w:val="PuceCar"/>
    <w:autoRedefine/>
    <w:uiPriority w:val="2"/>
    <w:qFormat/>
    <w:rsid w:val="00C71F86"/>
    <w:pPr>
      <w:numPr>
        <w:numId w:val="3"/>
      </w:numPr>
      <w:spacing w:before="120" w:after="120"/>
      <w:contextualSpacing/>
      <w:jc w:val="both"/>
    </w:pPr>
    <w:rPr>
      <w:bCs/>
      <w:color w:val="000000" w:themeColor="text2"/>
      <w:szCs w:val="28"/>
    </w:rPr>
  </w:style>
  <w:style w:type="character" w:customStyle="1" w:styleId="PuceCar">
    <w:name w:val="Puce Car"/>
    <w:basedOn w:val="Titre4Car"/>
    <w:link w:val="Puce"/>
    <w:uiPriority w:val="2"/>
    <w:rsid w:val="00C71F86"/>
    <w:rPr>
      <w:b w:val="0"/>
      <w:bCs/>
      <w:smallCaps w:val="0"/>
      <w:color w:val="000000" w:themeColor="text2"/>
      <w:szCs w:val="28"/>
    </w:rPr>
  </w:style>
  <w:style w:type="paragraph" w:customStyle="1" w:styleId="Titre-Tableau">
    <w:name w:val="Titre-Tableau"/>
    <w:autoRedefine/>
    <w:uiPriority w:val="2"/>
    <w:qFormat/>
    <w:rsid w:val="001C422F"/>
    <w:pPr>
      <w:jc w:val="center"/>
    </w:pPr>
    <w:rPr>
      <w:b/>
      <w:caps/>
      <w:color w:val="FFFFFF" w:themeColor="background1"/>
      <w:szCs w:val="24"/>
    </w:rPr>
  </w:style>
  <w:style w:type="paragraph" w:customStyle="1" w:styleId="Titrepagedetransition">
    <w:name w:val="Titre page de transition"/>
    <w:link w:val="TitrepagedetransitionCar"/>
    <w:autoRedefine/>
    <w:rsid w:val="00746BF4"/>
    <w:rPr>
      <w:color w:val="FFFFFF" w:themeColor="background1"/>
      <w:sz w:val="96"/>
      <w:szCs w:val="110"/>
      <w14:shadow w14:blurRad="63500" w14:dist="0" w14:dir="0" w14:sx="102000" w14:sy="102000" w14:kx="0" w14:ky="0" w14:algn="ctr">
        <w14:srgbClr w14:val="000000">
          <w14:alpha w14:val="60000"/>
        </w14:srgbClr>
      </w14:shadow>
    </w:rPr>
  </w:style>
  <w:style w:type="character" w:customStyle="1" w:styleId="TitrepagedetransitionCar">
    <w:name w:val="Titre page de transition Car"/>
    <w:basedOn w:val="Policepardfaut"/>
    <w:link w:val="Titrepagedetransition"/>
    <w:rsid w:val="00746BF4"/>
    <w:rPr>
      <w:color w:val="FFFFFF" w:themeColor="background1"/>
      <w:sz w:val="96"/>
      <w:szCs w:val="110"/>
      <w14:shadow w14:blurRad="63500" w14:dist="0" w14:dir="0" w14:sx="102000" w14:sy="102000" w14:kx="0" w14:ky="0" w14:algn="ctr">
        <w14:srgbClr w14:val="000000">
          <w14:alpha w14:val="60000"/>
        </w14:srgbClr>
      </w14:shadow>
    </w:rPr>
  </w:style>
  <w:style w:type="table" w:customStyle="1" w:styleId="Tableaugris-Normal">
    <w:name w:val="Tableau gris - Normal"/>
    <w:basedOn w:val="TableauNormal"/>
    <w:uiPriority w:val="99"/>
    <w:qFormat/>
    <w:rsid w:val="00910381"/>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table" w:customStyle="1" w:styleId="Tableaurouge-Normal">
    <w:name w:val="Tableau rouge - Normal"/>
    <w:basedOn w:val="Tableaugris-Normal"/>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style>
  <w:style w:type="table" w:customStyle="1" w:styleId="Tableaugris-Doubleentre">
    <w:name w:val="Tableau gris - Double entrée"/>
    <w:basedOn w:val="Tableaugris-Normal"/>
    <w:uiPriority w:val="99"/>
    <w:qFormat/>
    <w:rsid w:val="005540EA"/>
    <w:tblPr/>
    <w:tblStylePr w:type="firstRow">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576B80" w:themeFill="text1"/>
      </w:tcPr>
    </w:tblStylePr>
  </w:style>
  <w:style w:type="table" w:styleId="Listefonce-Accent1">
    <w:name w:val="Dark List Accent 1"/>
    <w:basedOn w:val="TableauNormal"/>
    <w:uiPriority w:val="70"/>
    <w:rsid w:val="00115994"/>
    <w:rPr>
      <w:color w:val="FFFFFF" w:themeColor="background1"/>
    </w:rPr>
    <w:tblPr>
      <w:tblStyleRowBandSize w:val="1"/>
      <w:tblStyleColBandSize w:val="1"/>
    </w:tblPr>
    <w:tcPr>
      <w:shd w:val="clear" w:color="auto" w:fill="429CE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76B80" w:themeFill="text1"/>
      </w:tcPr>
    </w:tblStylePr>
    <w:tblStylePr w:type="lastRow">
      <w:tblPr/>
      <w:tcPr>
        <w:tcBorders>
          <w:top w:val="single" w:sz="18" w:space="0" w:color="FFFFFF" w:themeColor="background1"/>
          <w:left w:val="nil"/>
          <w:bottom w:val="nil"/>
          <w:right w:val="nil"/>
          <w:insideH w:val="nil"/>
          <w:insideV w:val="nil"/>
        </w:tcBorders>
        <w:shd w:val="clear" w:color="auto" w:fill="134F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77B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77BD" w:themeFill="accent1" w:themeFillShade="BF"/>
      </w:tcPr>
    </w:tblStylePr>
    <w:tblStylePr w:type="band1Vert">
      <w:tblPr/>
      <w:tcPr>
        <w:tcBorders>
          <w:top w:val="nil"/>
          <w:left w:val="nil"/>
          <w:bottom w:val="nil"/>
          <w:right w:val="nil"/>
          <w:insideH w:val="nil"/>
          <w:insideV w:val="nil"/>
        </w:tcBorders>
        <w:shd w:val="clear" w:color="auto" w:fill="1D77BD" w:themeFill="accent1" w:themeFillShade="BF"/>
      </w:tcPr>
    </w:tblStylePr>
    <w:tblStylePr w:type="band1Horz">
      <w:tblPr/>
      <w:tcPr>
        <w:tcBorders>
          <w:top w:val="nil"/>
          <w:left w:val="nil"/>
          <w:bottom w:val="nil"/>
          <w:right w:val="nil"/>
          <w:insideH w:val="nil"/>
          <w:insideV w:val="nil"/>
        </w:tcBorders>
        <w:shd w:val="clear" w:color="auto" w:fill="1D77BD" w:themeFill="accent1" w:themeFillShade="BF"/>
      </w:tcPr>
    </w:tblStylePr>
  </w:style>
  <w:style w:type="table" w:customStyle="1" w:styleId="Tableaurouge-Doubleentre">
    <w:name w:val="Tableau rouge - Double entrée"/>
    <w:basedOn w:val="Tableaugris-Doubleentre"/>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pPr>
        <w:jc w:val="center"/>
      </w:pPr>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C5062F" w:themeFill="accent6"/>
      </w:tcPr>
    </w:tblStylePr>
  </w:style>
  <w:style w:type="table" w:customStyle="1" w:styleId="Tableaugris-Doubleentregris">
    <w:name w:val="Tableau gris - Double entrée gris"/>
    <w:basedOn w:val="Tableaugris-Doubleentre"/>
    <w:uiPriority w:val="99"/>
    <w:qFormat/>
    <w:rsid w:val="00DB76C5"/>
    <w:tblPr/>
    <w:tblStylePr w:type="firstRow">
      <w:pPr>
        <w:jc w:val="center"/>
      </w:pPr>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pPr>
        <w:jc w:val="center"/>
      </w:pPr>
      <w:rPr>
        <w:rFonts w:ascii="Century Gothic" w:hAnsi="Century Gothic"/>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table" w:customStyle="1" w:styleId="Tableaurouge-Doubleentregris">
    <w:name w:val="Tableau rouge - Double entrée gris"/>
    <w:basedOn w:val="Tableaurouge-Doubleentre"/>
    <w:uiPriority w:val="99"/>
    <w:qFormat/>
    <w:rsid w:val="00DB76C5"/>
    <w:tblPr/>
    <w:tblStylePr w:type="firstRow">
      <w:pPr>
        <w:jc w:val="center"/>
      </w:pPr>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Century Gothic" w:hAnsi="Century Gothic"/>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paragraph" w:customStyle="1" w:styleId="Texteencart">
    <w:name w:val="Texte encart"/>
    <w:basedOn w:val="Normal"/>
    <w:autoRedefine/>
    <w:uiPriority w:val="3"/>
    <w:qFormat/>
    <w:rsid w:val="001C422F"/>
    <w:pPr>
      <w:spacing w:line="240" w:lineRule="auto"/>
    </w:pPr>
    <w:rPr>
      <w:b/>
      <w:color w:val="FFFFFF" w:themeColor="background1"/>
    </w:rPr>
  </w:style>
  <w:style w:type="paragraph" w:customStyle="1" w:styleId="Listenumrote">
    <w:name w:val="Liste numérotée"/>
    <w:basedOn w:val="Normal"/>
    <w:link w:val="ListenumroteCar"/>
    <w:uiPriority w:val="1"/>
    <w:semiHidden/>
    <w:unhideWhenUsed/>
    <w:qFormat/>
    <w:rsid w:val="00BD6388"/>
    <w:pPr>
      <w:numPr>
        <w:numId w:val="1"/>
      </w:numPr>
      <w:spacing w:line="240" w:lineRule="auto"/>
      <w:contextualSpacing/>
    </w:pPr>
  </w:style>
  <w:style w:type="character" w:customStyle="1" w:styleId="ListenumroteCar">
    <w:name w:val="Liste numérotée Car"/>
    <w:basedOn w:val="Policepardfaut"/>
    <w:link w:val="Listenumrote"/>
    <w:uiPriority w:val="1"/>
    <w:semiHidden/>
    <w:rsid w:val="00BD6388"/>
    <w:rPr>
      <w:szCs w:val="24"/>
    </w:rPr>
  </w:style>
  <w:style w:type="character" w:styleId="Lienhypertexte">
    <w:name w:val="Hyperlink"/>
    <w:basedOn w:val="Policepardfaut"/>
    <w:uiPriority w:val="99"/>
    <w:rsid w:val="00E601EB"/>
    <w:rPr>
      <w:color w:val="0000FF" w:themeColor="hyperlink"/>
      <w:u w:val="single"/>
    </w:rPr>
  </w:style>
  <w:style w:type="paragraph" w:styleId="En-tte">
    <w:name w:val="header"/>
    <w:basedOn w:val="Normal"/>
    <w:link w:val="En-tteCar"/>
    <w:uiPriority w:val="99"/>
    <w:rsid w:val="00786F34"/>
    <w:pPr>
      <w:tabs>
        <w:tab w:val="center" w:pos="4536"/>
        <w:tab w:val="right" w:pos="9072"/>
      </w:tabs>
      <w:spacing w:line="240" w:lineRule="auto"/>
    </w:pPr>
  </w:style>
  <w:style w:type="character" w:customStyle="1" w:styleId="En-tteCar">
    <w:name w:val="En-tête Car"/>
    <w:basedOn w:val="Policepardfaut"/>
    <w:link w:val="En-tte"/>
    <w:uiPriority w:val="99"/>
    <w:rsid w:val="00231CA6"/>
    <w:rPr>
      <w:szCs w:val="24"/>
    </w:rPr>
  </w:style>
  <w:style w:type="paragraph" w:styleId="Pieddepage">
    <w:name w:val="footer"/>
    <w:basedOn w:val="Normal"/>
    <w:link w:val="PieddepageCar"/>
    <w:uiPriority w:val="99"/>
    <w:rsid w:val="00786F34"/>
    <w:pPr>
      <w:tabs>
        <w:tab w:val="center" w:pos="4536"/>
        <w:tab w:val="right" w:pos="9072"/>
      </w:tabs>
      <w:spacing w:line="240" w:lineRule="auto"/>
    </w:pPr>
  </w:style>
  <w:style w:type="character" w:customStyle="1" w:styleId="PieddepageCar">
    <w:name w:val="Pied de page Car"/>
    <w:basedOn w:val="Policepardfaut"/>
    <w:link w:val="Pieddepage"/>
    <w:uiPriority w:val="99"/>
    <w:rsid w:val="00231CA6"/>
    <w:rPr>
      <w:szCs w:val="24"/>
    </w:rPr>
  </w:style>
  <w:style w:type="paragraph" w:customStyle="1" w:styleId="Textecolonnecolore">
    <w:name w:val="Texte colonne colorée"/>
    <w:basedOn w:val="Normal"/>
    <w:uiPriority w:val="5"/>
    <w:semiHidden/>
    <w:qFormat/>
    <w:rsid w:val="0057032E"/>
    <w:pPr>
      <w:jc w:val="left"/>
    </w:pPr>
    <w:rPr>
      <w:b/>
      <w:color w:val="FFFFFF" w:themeColor="background1"/>
    </w:rPr>
  </w:style>
  <w:style w:type="character" w:styleId="Textedelespacerserv">
    <w:name w:val="Placeholder Text"/>
    <w:basedOn w:val="Policepardfaut"/>
    <w:uiPriority w:val="99"/>
    <w:semiHidden/>
    <w:rsid w:val="00AF5368"/>
    <w:rPr>
      <w:color w:val="808080"/>
    </w:rPr>
  </w:style>
  <w:style w:type="paragraph" w:customStyle="1" w:styleId="Retrait">
    <w:name w:val="Retrait"/>
    <w:basedOn w:val="Normal"/>
    <w:autoRedefine/>
    <w:uiPriority w:val="2"/>
    <w:qFormat/>
    <w:rsid w:val="001C422F"/>
    <w:pPr>
      <w:pBdr>
        <w:left w:val="single" w:sz="18" w:space="15" w:color="C5062F" w:themeColor="accent6"/>
      </w:pBdr>
      <w:spacing w:before="120" w:after="120"/>
      <w:ind w:left="1134"/>
    </w:pPr>
    <w:rPr>
      <w:b/>
    </w:rPr>
  </w:style>
  <w:style w:type="paragraph" w:customStyle="1" w:styleId="Puce-Tableau">
    <w:name w:val="Puce-Tableau"/>
    <w:basedOn w:val="Puce"/>
    <w:autoRedefine/>
    <w:uiPriority w:val="2"/>
    <w:qFormat/>
    <w:rsid w:val="001C422F"/>
    <w:pPr>
      <w:ind w:left="388"/>
    </w:pPr>
  </w:style>
  <w:style w:type="paragraph" w:styleId="Listepuces">
    <w:name w:val="List Bullet"/>
    <w:basedOn w:val="Normal"/>
    <w:semiHidden/>
    <w:rsid w:val="000F6BC8"/>
    <w:pPr>
      <w:numPr>
        <w:numId w:val="2"/>
      </w:numPr>
      <w:contextualSpacing/>
    </w:pPr>
  </w:style>
  <w:style w:type="paragraph" w:customStyle="1" w:styleId="CV-Titreexprience">
    <w:name w:val="CV - Titre expérience"/>
    <w:basedOn w:val="Normal"/>
    <w:uiPriority w:val="99"/>
    <w:rsid w:val="00D3735F"/>
    <w:pPr>
      <w:framePr w:hSpace="141" w:wrap="around" w:vAnchor="text" w:hAnchor="margin" w:y="29"/>
      <w:spacing w:line="240" w:lineRule="auto"/>
      <w:jc w:val="left"/>
    </w:pPr>
    <w:rPr>
      <w:b/>
      <w:color w:val="C5062F" w:themeColor="accent6"/>
      <w:sz w:val="28"/>
      <w:szCs w:val="32"/>
    </w:rPr>
  </w:style>
  <w:style w:type="paragraph" w:customStyle="1" w:styleId="CV-NomPrnomAnnes">
    <w:name w:val="CV - Nom Prénom Années"/>
    <w:basedOn w:val="Normal"/>
    <w:link w:val="CV-NomPrnomAnnesCar"/>
    <w:uiPriority w:val="99"/>
    <w:rsid w:val="00CC2D8A"/>
    <w:rPr>
      <w:color w:val="576B80" w:themeColor="text1"/>
      <w:sz w:val="24"/>
    </w:rPr>
  </w:style>
  <w:style w:type="paragraph" w:customStyle="1" w:styleId="CV-TitreVille">
    <w:name w:val="CV - Titre Ville"/>
    <w:basedOn w:val="Normal"/>
    <w:uiPriority w:val="99"/>
    <w:rsid w:val="00D3735F"/>
    <w:pPr>
      <w:framePr w:hSpace="141" w:wrap="around" w:vAnchor="text" w:hAnchor="margin" w:y="29"/>
      <w:spacing w:line="240" w:lineRule="auto"/>
      <w:jc w:val="left"/>
    </w:pPr>
    <w:rPr>
      <w:i/>
      <w:color w:val="C5062F" w:themeColor="accent6"/>
      <w:sz w:val="24"/>
      <w:szCs w:val="28"/>
    </w:rPr>
  </w:style>
  <w:style w:type="paragraph" w:customStyle="1" w:styleId="CV-Titretableau">
    <w:name w:val="CV-Titre tableau"/>
    <w:basedOn w:val="Normal"/>
    <w:uiPriority w:val="99"/>
    <w:unhideWhenUsed/>
    <w:qFormat/>
    <w:rsid w:val="001C422F"/>
    <w:pPr>
      <w:jc w:val="left"/>
    </w:pPr>
    <w:rPr>
      <w:b/>
      <w:caps/>
      <w:sz w:val="18"/>
    </w:rPr>
  </w:style>
  <w:style w:type="character" w:customStyle="1" w:styleId="CV-NomPrnomAnnesCar">
    <w:name w:val="CV - Nom Prénom Années Car"/>
    <w:basedOn w:val="Policepardfaut"/>
    <w:link w:val="CV-NomPrnomAnnes"/>
    <w:uiPriority w:val="99"/>
    <w:rsid w:val="009C1823"/>
    <w:rPr>
      <w:color w:val="576B80" w:themeColor="text1"/>
      <w:sz w:val="24"/>
      <w:szCs w:val="24"/>
    </w:rPr>
  </w:style>
  <w:style w:type="paragraph" w:customStyle="1" w:styleId="CV-Sous-titrestableau">
    <w:name w:val="CV-Sous-titres tableau"/>
    <w:basedOn w:val="Normal"/>
    <w:uiPriority w:val="99"/>
    <w:rsid w:val="00CC2D8A"/>
    <w:pPr>
      <w:jc w:val="left"/>
    </w:pPr>
    <w:rPr>
      <w:b/>
      <w:i/>
      <w:caps/>
      <w:color w:val="576B80" w:themeColor="text1"/>
      <w:sz w:val="18"/>
    </w:rPr>
  </w:style>
  <w:style w:type="paragraph" w:customStyle="1" w:styleId="CV-Datedate">
    <w:name w:val="CV-Date à date"/>
    <w:uiPriority w:val="99"/>
    <w:rsid w:val="000F38B7"/>
    <w:pPr>
      <w:jc w:val="right"/>
    </w:pPr>
    <w:rPr>
      <w:b/>
      <w:color w:val="C5062F" w:themeColor="accent6"/>
      <w:szCs w:val="24"/>
    </w:rPr>
  </w:style>
  <w:style w:type="paragraph" w:customStyle="1" w:styleId="CV-Dtails">
    <w:name w:val="CV-Détails"/>
    <w:basedOn w:val="Normal"/>
    <w:uiPriority w:val="99"/>
    <w:unhideWhenUsed/>
    <w:qFormat/>
    <w:rsid w:val="001C422F"/>
    <w:pPr>
      <w:jc w:val="left"/>
    </w:pPr>
    <w:rPr>
      <w:sz w:val="18"/>
    </w:rPr>
  </w:style>
  <w:style w:type="paragraph" w:customStyle="1" w:styleId="Titredudocument">
    <w:name w:val="Titre du document"/>
    <w:uiPriority w:val="99"/>
    <w:semiHidden/>
    <w:rsid w:val="00EC05A5"/>
    <w:pPr>
      <w:spacing w:before="240"/>
    </w:pPr>
    <w:rPr>
      <w:color w:val="C5062F" w:themeColor="accent6"/>
      <w:sz w:val="66"/>
      <w:szCs w:val="66"/>
    </w:rPr>
  </w:style>
  <w:style w:type="paragraph" w:customStyle="1" w:styleId="Titrenomduclient">
    <w:name w:val="Titre nom du client"/>
    <w:uiPriority w:val="99"/>
    <w:semiHidden/>
    <w:rsid w:val="00EC05A5"/>
    <w:rPr>
      <w:color w:val="576B80" w:themeColor="text1"/>
      <w:sz w:val="44"/>
      <w:szCs w:val="44"/>
    </w:rPr>
  </w:style>
  <w:style w:type="paragraph" w:customStyle="1" w:styleId="Cartedevisite-Tel">
    <w:name w:val="Carte de visite - Tel"/>
    <w:basedOn w:val="Normal"/>
    <w:rsid w:val="009B60F1"/>
    <w:rPr>
      <w:sz w:val="16"/>
    </w:rPr>
  </w:style>
  <w:style w:type="paragraph" w:customStyle="1" w:styleId="Cartedevisite-Nom">
    <w:name w:val="Carte de visite - Nom"/>
    <w:basedOn w:val="Normal"/>
    <w:rsid w:val="009B60F1"/>
  </w:style>
  <w:style w:type="paragraph" w:customStyle="1" w:styleId="CV-Titreposte">
    <w:name w:val="CV - Titre poste"/>
    <w:basedOn w:val="Normal"/>
    <w:link w:val="CV-TitreposteCar"/>
    <w:uiPriority w:val="99"/>
    <w:rsid w:val="00D3735F"/>
    <w:rPr>
      <w:b/>
      <w:caps/>
      <w:color w:val="C5062F" w:themeColor="accent6"/>
      <w:sz w:val="32"/>
    </w:rPr>
  </w:style>
  <w:style w:type="character" w:customStyle="1" w:styleId="CV-TitreposteCar">
    <w:name w:val="CV - Titre poste Car"/>
    <w:basedOn w:val="Policepardfaut"/>
    <w:link w:val="CV-Titreposte"/>
    <w:uiPriority w:val="99"/>
    <w:rsid w:val="009C1823"/>
    <w:rPr>
      <w:b/>
      <w:caps/>
      <w:color w:val="C5062F" w:themeColor="accent6"/>
      <w:sz w:val="32"/>
      <w:szCs w:val="24"/>
    </w:rPr>
  </w:style>
  <w:style w:type="paragraph" w:customStyle="1" w:styleId="CV-Puce">
    <w:name w:val="CV - Puce"/>
    <w:basedOn w:val="Puce-Tableau"/>
    <w:autoRedefine/>
    <w:uiPriority w:val="99"/>
    <w:unhideWhenUsed/>
    <w:qFormat/>
    <w:rsid w:val="001C422F"/>
    <w:pPr>
      <w:framePr w:hSpace="141" w:wrap="around" w:vAnchor="text" w:hAnchor="margin" w:xAlign="center" w:y="-66"/>
      <w:ind w:left="296" w:hanging="207"/>
    </w:pPr>
    <w:rPr>
      <w:sz w:val="18"/>
      <w:szCs w:val="18"/>
    </w:rPr>
  </w:style>
  <w:style w:type="paragraph" w:customStyle="1" w:styleId="Focusbleu">
    <w:name w:val="Focus bleu"/>
    <w:next w:val="Normal"/>
    <w:link w:val="FocusbleuCar"/>
    <w:autoRedefine/>
    <w:uiPriority w:val="1"/>
    <w:qFormat/>
    <w:rsid w:val="00DF6477"/>
    <w:pPr>
      <w:numPr>
        <w:numId w:val="7"/>
      </w:numPr>
      <w:pBdr>
        <w:top w:val="single" w:sz="18" w:space="1" w:color="576B80" w:themeColor="text1"/>
        <w:left w:val="single" w:sz="18" w:space="4" w:color="576B80" w:themeColor="text1"/>
        <w:bottom w:val="single" w:sz="18" w:space="1" w:color="576B80" w:themeColor="text1"/>
        <w:right w:val="single" w:sz="18" w:space="4" w:color="576B80" w:themeColor="text1"/>
      </w:pBdr>
      <w:shd w:val="clear" w:color="auto" w:fill="576B80" w:themeFill="text1"/>
      <w:spacing w:before="240" w:after="120"/>
      <w:ind w:left="425" w:hanging="425"/>
    </w:pPr>
    <w:rPr>
      <w:b/>
      <w:bCs/>
      <w:color w:val="FFFFFF" w:themeColor="background1"/>
      <w:szCs w:val="28"/>
    </w:rPr>
  </w:style>
  <w:style w:type="paragraph" w:styleId="TM5">
    <w:name w:val="toc 5"/>
    <w:basedOn w:val="Normal"/>
    <w:next w:val="Normal"/>
    <w:autoRedefine/>
    <w:uiPriority w:val="39"/>
    <w:rsid w:val="005E7472"/>
    <w:pPr>
      <w:tabs>
        <w:tab w:val="left" w:pos="1320"/>
        <w:tab w:val="left" w:pos="1760"/>
        <w:tab w:val="right" w:leader="dot" w:pos="9063"/>
      </w:tabs>
      <w:ind w:left="799"/>
    </w:pPr>
    <w:rPr>
      <w:i/>
      <w:noProof/>
      <w:sz w:val="16"/>
    </w:rPr>
  </w:style>
  <w:style w:type="paragraph" w:customStyle="1" w:styleId="Focusrouge">
    <w:name w:val="Focus rouge"/>
    <w:basedOn w:val="Focusbleu"/>
    <w:autoRedefine/>
    <w:uiPriority w:val="1"/>
    <w:qFormat/>
    <w:rsid w:val="00DF6477"/>
    <w:pPr>
      <w:pBdr>
        <w:top w:val="single" w:sz="18" w:space="1" w:color="C5062F" w:themeColor="accent6"/>
        <w:left w:val="single" w:sz="18" w:space="4" w:color="C5062F" w:themeColor="accent6"/>
        <w:bottom w:val="single" w:sz="18" w:space="1" w:color="C5062F" w:themeColor="accent6"/>
        <w:right w:val="single" w:sz="18" w:space="4" w:color="C5062F" w:themeColor="accent6"/>
      </w:pBdr>
      <w:shd w:val="clear" w:color="auto" w:fill="C5062F" w:themeFill="accent6"/>
    </w:pPr>
  </w:style>
  <w:style w:type="table" w:customStyle="1" w:styleId="Tableaugris-Normal1">
    <w:name w:val="Tableau gris - Normal1"/>
    <w:basedOn w:val="TableauNormal"/>
    <w:uiPriority w:val="99"/>
    <w:qFormat/>
    <w:rsid w:val="00624477"/>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Century Gothic" w:hAnsi="Century Gothic"/>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character" w:customStyle="1" w:styleId="FocusbleuCar">
    <w:name w:val="Focus bleu Car"/>
    <w:basedOn w:val="Policepardfaut"/>
    <w:link w:val="Focusbleu"/>
    <w:uiPriority w:val="1"/>
    <w:rsid w:val="009F3F22"/>
    <w:rPr>
      <w:b/>
      <w:bCs/>
      <w:color w:val="FFFFFF" w:themeColor="background1"/>
      <w:szCs w:val="28"/>
      <w:shd w:val="clear" w:color="auto" w:fill="576B80" w:themeFill="text1"/>
    </w:rPr>
  </w:style>
  <w:style w:type="paragraph" w:styleId="TM6">
    <w:name w:val="toc 6"/>
    <w:basedOn w:val="Normal"/>
    <w:next w:val="Normal"/>
    <w:autoRedefine/>
    <w:uiPriority w:val="39"/>
    <w:rsid w:val="00ED6B2F"/>
    <w:pPr>
      <w:tabs>
        <w:tab w:val="left" w:pos="1540"/>
        <w:tab w:val="right" w:leader="dot" w:pos="9061"/>
      </w:tabs>
      <w:spacing w:after="100"/>
      <w:ind w:left="1276"/>
    </w:pPr>
    <w:rPr>
      <w:noProof/>
      <w:sz w:val="16"/>
    </w:rPr>
  </w:style>
  <w:style w:type="paragraph" w:customStyle="1" w:styleId="DBCA54E5F66344138A3D2F10E790A926">
    <w:name w:val="DBCA54E5F66344138A3D2F10E790A926"/>
    <w:rsid w:val="008556F8"/>
    <w:pPr>
      <w:spacing w:line="276" w:lineRule="auto"/>
      <w:jc w:val="both"/>
    </w:pPr>
    <w:rPr>
      <w:rFonts w:ascii="Arial" w:hAnsi="Arial"/>
      <w:szCs w:val="24"/>
    </w:rPr>
  </w:style>
  <w:style w:type="character" w:customStyle="1" w:styleId="Titre-paragrapheCar">
    <w:name w:val="Titre-paragraphe Car"/>
    <w:basedOn w:val="Policepardfaut"/>
    <w:link w:val="Titre-paragraphe"/>
    <w:locked/>
    <w:rsid w:val="00542DD4"/>
    <w:rPr>
      <w:b/>
      <w:bCs/>
      <w:caps/>
      <w:color w:val="FFFFFF" w:themeColor="background1"/>
      <w:szCs w:val="28"/>
      <w:shd w:val="clear" w:color="auto" w:fill="576B80" w:themeFill="text1"/>
    </w:rPr>
  </w:style>
  <w:style w:type="paragraph" w:customStyle="1" w:styleId="Titre-paragraphe">
    <w:name w:val="Titre-paragraphe"/>
    <w:link w:val="Titre-paragrapheCar"/>
    <w:autoRedefine/>
    <w:rsid w:val="00542DD4"/>
    <w:pPr>
      <w:pBdr>
        <w:top w:val="single" w:sz="18" w:space="1" w:color="576B80" w:themeColor="text1"/>
        <w:left w:val="single" w:sz="18" w:space="4" w:color="576B80" w:themeColor="text1"/>
        <w:bottom w:val="single" w:sz="18" w:space="1" w:color="576B80" w:themeColor="text1"/>
        <w:right w:val="single" w:sz="18" w:space="4" w:color="576B80" w:themeColor="text1"/>
      </w:pBdr>
      <w:shd w:val="clear" w:color="auto" w:fill="576B80" w:themeFill="text1"/>
      <w:spacing w:before="240" w:after="120"/>
      <w:ind w:left="425" w:hanging="425"/>
    </w:pPr>
    <w:rPr>
      <w:b/>
      <w:bCs/>
      <w:caps/>
      <w:color w:val="FFFFFF" w:themeColor="background1"/>
      <w:szCs w:val="28"/>
    </w:rPr>
  </w:style>
  <w:style w:type="character" w:customStyle="1" w:styleId="Style1">
    <w:name w:val="Style1"/>
    <w:basedOn w:val="Policepardfaut"/>
    <w:uiPriority w:val="1"/>
    <w:rsid w:val="00130EC2"/>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18152">
      <w:bodyDiv w:val="1"/>
      <w:marLeft w:val="0"/>
      <w:marRight w:val="0"/>
      <w:marTop w:val="0"/>
      <w:marBottom w:val="0"/>
      <w:divBdr>
        <w:top w:val="none" w:sz="0" w:space="0" w:color="auto"/>
        <w:left w:val="none" w:sz="0" w:space="0" w:color="auto"/>
        <w:bottom w:val="none" w:sz="0" w:space="0" w:color="auto"/>
        <w:right w:val="none" w:sz="0" w:space="0" w:color="auto"/>
      </w:divBdr>
    </w:div>
    <w:div w:id="413940433">
      <w:bodyDiv w:val="1"/>
      <w:marLeft w:val="0"/>
      <w:marRight w:val="0"/>
      <w:marTop w:val="0"/>
      <w:marBottom w:val="0"/>
      <w:divBdr>
        <w:top w:val="none" w:sz="0" w:space="0" w:color="auto"/>
        <w:left w:val="none" w:sz="0" w:space="0" w:color="auto"/>
        <w:bottom w:val="none" w:sz="0" w:space="0" w:color="auto"/>
        <w:right w:val="none" w:sz="0" w:space="0" w:color="auto"/>
      </w:divBdr>
    </w:div>
    <w:div w:id="451631566">
      <w:bodyDiv w:val="1"/>
      <w:marLeft w:val="0"/>
      <w:marRight w:val="0"/>
      <w:marTop w:val="0"/>
      <w:marBottom w:val="0"/>
      <w:divBdr>
        <w:top w:val="none" w:sz="0" w:space="0" w:color="auto"/>
        <w:left w:val="none" w:sz="0" w:space="0" w:color="auto"/>
        <w:bottom w:val="none" w:sz="0" w:space="0" w:color="auto"/>
        <w:right w:val="none" w:sz="0" w:space="0" w:color="auto"/>
      </w:divBdr>
      <w:divsChild>
        <w:div w:id="787816207">
          <w:marLeft w:val="150"/>
          <w:marRight w:val="150"/>
          <w:marTop w:val="100"/>
          <w:marBottom w:val="100"/>
          <w:divBdr>
            <w:top w:val="none" w:sz="0" w:space="0" w:color="auto"/>
            <w:left w:val="none" w:sz="0" w:space="0" w:color="auto"/>
            <w:bottom w:val="none" w:sz="0" w:space="0" w:color="auto"/>
            <w:right w:val="none" w:sz="0" w:space="0" w:color="auto"/>
          </w:divBdr>
          <w:divsChild>
            <w:div w:id="1884488111">
              <w:marLeft w:val="0"/>
              <w:marRight w:val="0"/>
              <w:marTop w:val="0"/>
              <w:marBottom w:val="0"/>
              <w:divBdr>
                <w:top w:val="none" w:sz="0" w:space="0" w:color="auto"/>
                <w:left w:val="none" w:sz="0" w:space="0" w:color="auto"/>
                <w:bottom w:val="none" w:sz="0" w:space="0" w:color="auto"/>
                <w:right w:val="none" w:sz="0" w:space="0" w:color="auto"/>
              </w:divBdr>
              <w:divsChild>
                <w:div w:id="186873133">
                  <w:marLeft w:val="0"/>
                  <w:marRight w:val="0"/>
                  <w:marTop w:val="0"/>
                  <w:marBottom w:val="0"/>
                  <w:divBdr>
                    <w:top w:val="none" w:sz="0" w:space="0" w:color="auto"/>
                    <w:left w:val="none" w:sz="0" w:space="0" w:color="auto"/>
                    <w:bottom w:val="none" w:sz="0" w:space="0" w:color="auto"/>
                    <w:right w:val="none" w:sz="0" w:space="0" w:color="auto"/>
                  </w:divBdr>
                  <w:divsChild>
                    <w:div w:id="1636912667">
                      <w:marLeft w:val="0"/>
                      <w:marRight w:val="0"/>
                      <w:marTop w:val="0"/>
                      <w:marBottom w:val="0"/>
                      <w:divBdr>
                        <w:top w:val="none" w:sz="0" w:space="0" w:color="auto"/>
                        <w:left w:val="none" w:sz="0" w:space="0" w:color="auto"/>
                        <w:bottom w:val="none" w:sz="0" w:space="0" w:color="auto"/>
                        <w:right w:val="none" w:sz="0" w:space="0" w:color="auto"/>
                      </w:divBdr>
                      <w:divsChild>
                        <w:div w:id="784276461">
                          <w:marLeft w:val="0"/>
                          <w:marRight w:val="0"/>
                          <w:marTop w:val="0"/>
                          <w:marBottom w:val="0"/>
                          <w:divBdr>
                            <w:top w:val="none" w:sz="0" w:space="0" w:color="auto"/>
                            <w:left w:val="none" w:sz="0" w:space="0" w:color="auto"/>
                            <w:bottom w:val="none" w:sz="0" w:space="0" w:color="auto"/>
                            <w:right w:val="none" w:sz="0" w:space="0" w:color="auto"/>
                          </w:divBdr>
                          <w:divsChild>
                            <w:div w:id="1524783088">
                              <w:marLeft w:val="0"/>
                              <w:marRight w:val="0"/>
                              <w:marTop w:val="0"/>
                              <w:marBottom w:val="0"/>
                              <w:divBdr>
                                <w:top w:val="none" w:sz="0" w:space="0" w:color="auto"/>
                                <w:left w:val="none" w:sz="0" w:space="0" w:color="auto"/>
                                <w:bottom w:val="none" w:sz="0" w:space="0" w:color="auto"/>
                                <w:right w:val="none" w:sz="0" w:space="0" w:color="auto"/>
                              </w:divBdr>
                              <w:divsChild>
                                <w:div w:id="1195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971807">
      <w:bodyDiv w:val="1"/>
      <w:marLeft w:val="0"/>
      <w:marRight w:val="0"/>
      <w:marTop w:val="0"/>
      <w:marBottom w:val="0"/>
      <w:divBdr>
        <w:top w:val="none" w:sz="0" w:space="0" w:color="auto"/>
        <w:left w:val="none" w:sz="0" w:space="0" w:color="auto"/>
        <w:bottom w:val="none" w:sz="0" w:space="0" w:color="auto"/>
        <w:right w:val="none" w:sz="0" w:space="0" w:color="auto"/>
      </w:divBdr>
    </w:div>
    <w:div w:id="956375917">
      <w:bodyDiv w:val="1"/>
      <w:marLeft w:val="0"/>
      <w:marRight w:val="0"/>
      <w:marTop w:val="0"/>
      <w:marBottom w:val="0"/>
      <w:divBdr>
        <w:top w:val="none" w:sz="0" w:space="0" w:color="auto"/>
        <w:left w:val="none" w:sz="0" w:space="0" w:color="auto"/>
        <w:bottom w:val="none" w:sz="0" w:space="0" w:color="auto"/>
        <w:right w:val="none" w:sz="0" w:space="0" w:color="auto"/>
      </w:divBdr>
      <w:divsChild>
        <w:div w:id="809903758">
          <w:marLeft w:val="150"/>
          <w:marRight w:val="150"/>
          <w:marTop w:val="100"/>
          <w:marBottom w:val="100"/>
          <w:divBdr>
            <w:top w:val="none" w:sz="0" w:space="0" w:color="auto"/>
            <w:left w:val="none" w:sz="0" w:space="0" w:color="auto"/>
            <w:bottom w:val="none" w:sz="0" w:space="0" w:color="auto"/>
            <w:right w:val="none" w:sz="0" w:space="0" w:color="auto"/>
          </w:divBdr>
          <w:divsChild>
            <w:div w:id="224028534">
              <w:marLeft w:val="0"/>
              <w:marRight w:val="0"/>
              <w:marTop w:val="0"/>
              <w:marBottom w:val="0"/>
              <w:divBdr>
                <w:top w:val="none" w:sz="0" w:space="0" w:color="auto"/>
                <w:left w:val="none" w:sz="0" w:space="0" w:color="auto"/>
                <w:bottom w:val="none" w:sz="0" w:space="0" w:color="auto"/>
                <w:right w:val="none" w:sz="0" w:space="0" w:color="auto"/>
              </w:divBdr>
              <w:divsChild>
                <w:div w:id="1800413627">
                  <w:marLeft w:val="0"/>
                  <w:marRight w:val="0"/>
                  <w:marTop w:val="0"/>
                  <w:marBottom w:val="0"/>
                  <w:divBdr>
                    <w:top w:val="none" w:sz="0" w:space="0" w:color="auto"/>
                    <w:left w:val="none" w:sz="0" w:space="0" w:color="auto"/>
                    <w:bottom w:val="none" w:sz="0" w:space="0" w:color="auto"/>
                    <w:right w:val="none" w:sz="0" w:space="0" w:color="auto"/>
                  </w:divBdr>
                  <w:divsChild>
                    <w:div w:id="346489645">
                      <w:marLeft w:val="0"/>
                      <w:marRight w:val="0"/>
                      <w:marTop w:val="0"/>
                      <w:marBottom w:val="0"/>
                      <w:divBdr>
                        <w:top w:val="none" w:sz="0" w:space="0" w:color="auto"/>
                        <w:left w:val="none" w:sz="0" w:space="0" w:color="auto"/>
                        <w:bottom w:val="none" w:sz="0" w:space="0" w:color="auto"/>
                        <w:right w:val="none" w:sz="0" w:space="0" w:color="auto"/>
                      </w:divBdr>
                      <w:divsChild>
                        <w:div w:id="732199702">
                          <w:marLeft w:val="0"/>
                          <w:marRight w:val="0"/>
                          <w:marTop w:val="0"/>
                          <w:marBottom w:val="0"/>
                          <w:divBdr>
                            <w:top w:val="none" w:sz="0" w:space="0" w:color="auto"/>
                            <w:left w:val="none" w:sz="0" w:space="0" w:color="auto"/>
                            <w:bottom w:val="none" w:sz="0" w:space="0" w:color="auto"/>
                            <w:right w:val="none" w:sz="0" w:space="0" w:color="auto"/>
                          </w:divBdr>
                          <w:divsChild>
                            <w:div w:id="206376605">
                              <w:marLeft w:val="0"/>
                              <w:marRight w:val="0"/>
                              <w:marTop w:val="0"/>
                              <w:marBottom w:val="0"/>
                              <w:divBdr>
                                <w:top w:val="none" w:sz="0" w:space="0" w:color="auto"/>
                                <w:left w:val="none" w:sz="0" w:space="0" w:color="auto"/>
                                <w:bottom w:val="none" w:sz="0" w:space="0" w:color="auto"/>
                                <w:right w:val="none" w:sz="0" w:space="0" w:color="auto"/>
                              </w:divBdr>
                              <w:divsChild>
                                <w:div w:id="576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458614">
      <w:bodyDiv w:val="1"/>
      <w:marLeft w:val="0"/>
      <w:marRight w:val="0"/>
      <w:marTop w:val="0"/>
      <w:marBottom w:val="0"/>
      <w:divBdr>
        <w:top w:val="none" w:sz="0" w:space="0" w:color="auto"/>
        <w:left w:val="none" w:sz="0" w:space="0" w:color="auto"/>
        <w:bottom w:val="none" w:sz="0" w:space="0" w:color="auto"/>
        <w:right w:val="none" w:sz="0" w:space="0" w:color="auto"/>
      </w:divBdr>
    </w:div>
    <w:div w:id="19857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recrutement@sodifrance.f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https://sodifrance.sharepoint.com/sites/booster/labs/Sujets%20de%20stage/Forms/Sujets%20de%20stage/Sodifrance-Sujet-de-st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EC0DEFFCAB44B19211E06CA16C9D16"/>
        <w:category>
          <w:name w:val="Général"/>
          <w:gallery w:val="placeholder"/>
        </w:category>
        <w:types>
          <w:type w:val="bbPlcHdr"/>
        </w:types>
        <w:behaviors>
          <w:behavior w:val="content"/>
        </w:behaviors>
        <w:guid w:val="{EC6B79A5-9D54-43FD-87D7-76C8A3FB7FED}"/>
      </w:docPartPr>
      <w:docPartBody>
        <w:p w:rsidR="00E664EA" w:rsidRDefault="00E664EA">
          <w:pPr>
            <w:pStyle w:val="06EC0DEFFCAB44B19211E06CA16C9D16"/>
          </w:pPr>
          <w:r w:rsidRPr="00170E36">
            <w:rPr>
              <w:rStyle w:val="Textedelespacerserv"/>
              <w:color w:val="70AD47" w:themeColor="accent6"/>
            </w:rPr>
            <w:t>[Titre du stage]</w:t>
          </w:r>
        </w:p>
      </w:docPartBody>
    </w:docPart>
    <w:docPart>
      <w:docPartPr>
        <w:name w:val="084DB60D1E0A41DFBED7444D16493068"/>
        <w:category>
          <w:name w:val="Général"/>
          <w:gallery w:val="placeholder"/>
        </w:category>
        <w:types>
          <w:type w:val="bbPlcHdr"/>
        </w:types>
        <w:behaviors>
          <w:behavior w:val="content"/>
        </w:behaviors>
        <w:guid w:val="{31D43F93-1658-4751-8637-AABC2E4F1F4A}"/>
      </w:docPartPr>
      <w:docPartBody>
        <w:p w:rsidR="00E664EA" w:rsidRDefault="00E664EA">
          <w:pPr>
            <w:pStyle w:val="084DB60D1E0A41DFBED7444D16493068"/>
          </w:pPr>
          <w:r w:rsidRPr="00170E36">
            <w:rPr>
              <w:rStyle w:val="Textedelespacerserv"/>
              <w:b/>
              <w:color w:val="auto"/>
            </w:rPr>
            <w:t>[Résumé]</w:t>
          </w:r>
        </w:p>
      </w:docPartBody>
    </w:docPart>
    <w:docPart>
      <w:docPartPr>
        <w:name w:val="670B06F8DB8747E19215E9363A527D74"/>
        <w:category>
          <w:name w:val="Général"/>
          <w:gallery w:val="placeholder"/>
        </w:category>
        <w:types>
          <w:type w:val="bbPlcHdr"/>
        </w:types>
        <w:behaviors>
          <w:behavior w:val="content"/>
        </w:behaviors>
        <w:guid w:val="{724C81B8-1E13-4A06-B42F-597F21E6EE2A}"/>
      </w:docPartPr>
      <w:docPartBody>
        <w:p w:rsidR="00E664EA" w:rsidRDefault="00E664EA">
          <w:pPr>
            <w:pStyle w:val="670B06F8DB8747E19215E9363A527D74"/>
          </w:pPr>
          <w:r w:rsidRPr="00170E36">
            <w:rPr>
              <w:rStyle w:val="Textedelespacerserv"/>
              <w:b/>
              <w:color w:val="auto"/>
            </w:rPr>
            <w:t>[Profil recherché]</w:t>
          </w:r>
        </w:p>
      </w:docPartBody>
    </w:docPart>
    <w:docPart>
      <w:docPartPr>
        <w:name w:val="A2476CD63A8846FEB4E3A0B51FA8CA31"/>
        <w:category>
          <w:name w:val="Général"/>
          <w:gallery w:val="placeholder"/>
        </w:category>
        <w:types>
          <w:type w:val="bbPlcHdr"/>
        </w:types>
        <w:behaviors>
          <w:behavior w:val="content"/>
        </w:behaviors>
        <w:guid w:val="{16B6369D-A455-4FDE-9A73-F24BB22135F9}"/>
      </w:docPartPr>
      <w:docPartBody>
        <w:p w:rsidR="00D701A6" w:rsidRDefault="00CB1E40" w:rsidP="00CB1E40">
          <w:pPr>
            <w:pStyle w:val="A2476CD63A8846FEB4E3A0B51FA8CA31"/>
          </w:pPr>
          <w:r w:rsidRPr="00170E36">
            <w:rPr>
              <w:rStyle w:val="Textedelespacerserv"/>
              <w:b/>
              <w:color w:val="auto"/>
            </w:rPr>
            <w:t>[Durée]</w:t>
          </w:r>
        </w:p>
      </w:docPartBody>
    </w:docPart>
    <w:docPart>
      <w:docPartPr>
        <w:name w:val="9043C17EE7CA4F76A11DEC2CDE2BABAC"/>
        <w:category>
          <w:name w:val="Général"/>
          <w:gallery w:val="placeholder"/>
        </w:category>
        <w:types>
          <w:type w:val="bbPlcHdr"/>
        </w:types>
        <w:behaviors>
          <w:behavior w:val="content"/>
        </w:behaviors>
        <w:guid w:val="{284D6213-5F96-455E-94A2-F4D2CE1961CF}"/>
      </w:docPartPr>
      <w:docPartBody>
        <w:p w:rsidR="00D701A6" w:rsidRDefault="00CB1E40" w:rsidP="00CB1E40">
          <w:pPr>
            <w:pStyle w:val="9043C17EE7CA4F76A11DEC2CDE2BABAC"/>
          </w:pPr>
          <w:r w:rsidRPr="00170E36">
            <w:rPr>
              <w:rStyle w:val="Textedelespacerserv"/>
              <w:b/>
              <w:color w:val="auto"/>
            </w:rPr>
            <w:t>[Lieu de stage]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EA"/>
    <w:rsid w:val="00CB1E40"/>
    <w:rsid w:val="00D701A6"/>
    <w:rsid w:val="00E66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B1E40"/>
    <w:rPr>
      <w:color w:val="808080"/>
    </w:rPr>
  </w:style>
  <w:style w:type="paragraph" w:customStyle="1" w:styleId="06EC0DEFFCAB44B19211E06CA16C9D16">
    <w:name w:val="06EC0DEFFCAB44B19211E06CA16C9D16"/>
  </w:style>
  <w:style w:type="paragraph" w:customStyle="1" w:styleId="084DB60D1E0A41DFBED7444D16493068">
    <w:name w:val="084DB60D1E0A41DFBED7444D16493068"/>
  </w:style>
  <w:style w:type="paragraph" w:customStyle="1" w:styleId="670B06F8DB8747E19215E9363A527D74">
    <w:name w:val="670B06F8DB8747E19215E9363A527D74"/>
  </w:style>
  <w:style w:type="paragraph" w:customStyle="1" w:styleId="021835B4D68A43BEB04860CB72A82FD7">
    <w:name w:val="021835B4D68A43BEB04860CB72A82FD7"/>
  </w:style>
  <w:style w:type="paragraph" w:customStyle="1" w:styleId="B1F77BC63C23434DA4F8FE72EE59918C">
    <w:name w:val="B1F77BC63C23434DA4F8FE72EE59918C"/>
  </w:style>
  <w:style w:type="paragraph" w:customStyle="1" w:styleId="22252C5B1B524FDDA1393A1C371CA4FA">
    <w:name w:val="22252C5B1B524FDDA1393A1C371CA4FA"/>
  </w:style>
  <w:style w:type="paragraph" w:customStyle="1" w:styleId="A2476CD63A8846FEB4E3A0B51FA8CA31">
    <w:name w:val="A2476CD63A8846FEB4E3A0B51FA8CA31"/>
    <w:rsid w:val="00CB1E40"/>
  </w:style>
  <w:style w:type="paragraph" w:customStyle="1" w:styleId="9043C17EE7CA4F76A11DEC2CDE2BABAC">
    <w:name w:val="9043C17EE7CA4F76A11DEC2CDE2BABAC"/>
    <w:rsid w:val="00CB1E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odifrance">
  <a:themeElements>
    <a:clrScheme name="Sodifrance">
      <a:dk1>
        <a:srgbClr val="576B80"/>
      </a:dk1>
      <a:lt1>
        <a:srgbClr val="FFFFFF"/>
      </a:lt1>
      <a:dk2>
        <a:srgbClr val="000000"/>
      </a:dk2>
      <a:lt2>
        <a:srgbClr val="FFFFFF"/>
      </a:lt2>
      <a:accent1>
        <a:srgbClr val="429CE2"/>
      </a:accent1>
      <a:accent2>
        <a:srgbClr val="CB3298"/>
      </a:accent2>
      <a:accent3>
        <a:srgbClr val="FFAA19"/>
      </a:accent3>
      <a:accent4>
        <a:srgbClr val="0A9AA6"/>
      </a:accent4>
      <a:accent5>
        <a:srgbClr val="828282"/>
      </a:accent5>
      <a:accent6>
        <a:srgbClr val="C5062F"/>
      </a:accent6>
      <a:hlink>
        <a:srgbClr val="0000FF"/>
      </a:hlink>
      <a:folHlink>
        <a:srgbClr val="800080"/>
      </a:folHlink>
    </a:clrScheme>
    <a:fontScheme name="Sodifrance">
      <a:majorFont>
        <a:latin typeface="Century Gothic"/>
        <a:ea typeface=""/>
        <a:cs typeface=""/>
      </a:majorFont>
      <a:minorFont>
        <a:latin typeface="Century Gothic"/>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3">
          <a:schemeClr val="lt1"/>
        </a:lnRef>
        <a:fillRef idx="1">
          <a:schemeClr val="dk1"/>
        </a:fillRef>
        <a:effectRef idx="1">
          <a:schemeClr val="dk1"/>
        </a:effectRef>
        <a:fontRef idx="minor">
          <a:schemeClr val="lt1"/>
        </a:fontRef>
      </a:style>
    </a:spDef>
    <a:txDef>
      <a:spPr bwMode="auto">
        <a:solidFill>
          <a:schemeClr val="bg1"/>
        </a:solidFill>
        <a:ln w="6350">
          <a:solidFill>
            <a:prstClr val="black"/>
          </a:solidFill>
        </a:ln>
        <a:extLst/>
      </a:spPr>
      <a:bodyPr rot="0" vert="horz" wrap="square" lIns="90000" tIns="90000" rIns="90000" bIns="90000" rtlCol="0" anchor="ctr"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Sujets de stage" ma:contentTypeID="0x010100D123B41902319E419F44AA7213CB54A600F329F00D31DFD043A8D5079F995D5722" ma:contentTypeVersion="44" ma:contentTypeDescription="" ma:contentTypeScope="" ma:versionID="d55cad4fca46636e687c65ae47bec557">
  <xsd:schema xmlns:xsd="http://www.w3.org/2001/XMLSchema" xmlns:xs="http://www.w3.org/2001/XMLSchema" xmlns:p="http://schemas.microsoft.com/office/2006/metadata/properties" xmlns:ns2="fab890ae-3112-4f6b-bc97-1e666dfa1a34" xmlns:ns3="968002a8-c9a5-4f61-9390-8933a4d300af" targetNamespace="http://schemas.microsoft.com/office/2006/metadata/properties" ma:root="true" ma:fieldsID="78e9f1e1fe2b1bb24aba8d404cd17c3d" ns2:_="" ns3:_="">
    <xsd:import namespace="fab890ae-3112-4f6b-bc97-1e666dfa1a34"/>
    <xsd:import namespace="968002a8-c9a5-4f61-9390-8933a4d300af"/>
    <xsd:element name="properties">
      <xsd:complexType>
        <xsd:sequence>
          <xsd:element name="documentManagement">
            <xsd:complexType>
              <xsd:all>
                <xsd:element ref="ns2:_dlc_DocId" minOccurs="0"/>
                <xsd:element ref="ns2:_dlc_DocIdUrl" minOccurs="0"/>
                <xsd:element ref="ns2:_dlc_DocIdPersistId" minOccurs="0"/>
                <xsd:element ref="ns3:R_x00e9_sum_x00e9_"/>
                <xsd:element ref="ns3:Profil_x0020_recherch_x00e9_"/>
                <xsd:element ref="ns3:Dur_x00e9_e"/>
                <xsd:element ref="ns3:Lieu_x0020_de_x0020_stage"/>
                <xsd:element ref="ns3:R_x00e9_f_x00e9_rence" minOccurs="0"/>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890ae-3112-4f6b-bc97-1e666dfa1a34"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8002a8-c9a5-4f61-9390-8933a4d300af" elementFormDefault="qualified">
    <xsd:import namespace="http://schemas.microsoft.com/office/2006/documentManagement/types"/>
    <xsd:import namespace="http://schemas.microsoft.com/office/infopath/2007/PartnerControls"/>
    <xsd:element name="R_x00e9_sum_x00e9_" ma:index="11" ma:displayName="Résumé" ma:internalName="R_x00e9_sum_x00e9_" ma:readOnly="false">
      <xsd:simpleType>
        <xsd:restriction base="dms:Note">
          <xsd:maxLength value="255"/>
        </xsd:restriction>
      </xsd:simpleType>
    </xsd:element>
    <xsd:element name="Profil_x0020_recherch_x00e9_" ma:index="12" ma:displayName="Profil recherché" ma:internalName="Profil_x0020_recherch_x00e9_" ma:readOnly="false">
      <xsd:simpleType>
        <xsd:restriction base="dms:Note">
          <xsd:maxLength value="255"/>
        </xsd:restriction>
      </xsd:simpleType>
    </xsd:element>
    <xsd:element name="Dur_x00e9_e" ma:index="13" ma:displayName="Durée" ma:format="Dropdown" ma:internalName="Dur_x00e9_e" ma:readOnly="false">
      <xsd:simpleType>
        <xsd:restriction base="dms:Choice">
          <xsd:enumeration value="1 mois"/>
          <xsd:enumeration value="2 mois"/>
          <xsd:enumeration value="3 mois"/>
          <xsd:enumeration value="4 mois"/>
          <xsd:enumeration value="5 mois"/>
          <xsd:enumeration value="6 mois"/>
          <xsd:enumeration value="1 an"/>
          <xsd:enumeration value="2 ans"/>
        </xsd:restriction>
      </xsd:simpleType>
    </xsd:element>
    <xsd:element name="Lieu_x0020_de_x0020_stage" ma:index="14" ma:displayName="Lieu de stage" ma:format="Dropdown" ma:internalName="Lieu_x0020_de_x0020_stage" ma:readOnly="false">
      <xsd:simpleType>
        <xsd:restriction base="dms:Choice">
          <xsd:enumeration value="Aix-en-Provence"/>
          <xsd:enumeration value="Angers"/>
          <xsd:enumeration value="Brest"/>
          <xsd:enumeration value="Le Mans"/>
          <xsd:enumeration value="Lille"/>
          <xsd:enumeration value="Lyon"/>
          <xsd:enumeration value="Nantes"/>
          <xsd:enumeration value="Niort"/>
          <xsd:enumeration value="Orléans"/>
          <xsd:enumeration value="Paris"/>
          <xsd:enumeration value="Rennes"/>
          <xsd:enumeration value="Strasbourg"/>
          <xsd:enumeration value="Toulouse"/>
        </xsd:restriction>
      </xsd:simpleType>
    </xsd:element>
    <xsd:element name="R_x00e9_f_x00e9_rence" ma:index="15" nillable="true" ma:displayName="Référence" ma:internalName="R_x00e9_f_x00e9_rence" ma:readOnly="false">
      <xsd:simpleType>
        <xsd:restriction base="dms:Text">
          <xsd:maxLength value="255"/>
        </xsd:restriction>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
</customXsn>
</file>

<file path=customXml/item4.xml><?xml version="1.0" encoding="utf-8"?>
<p:properties xmlns:p="http://schemas.microsoft.com/office/2006/metadata/properties" xmlns:xsi="http://www.w3.org/2001/XMLSchema-instance">
  <documentManagement>
    <Profil_x0020_recherch_x00e9_ xmlns="968002a8-c9a5-4f61-9390-8933a4d300af">Stagiaire Bac+5
Développeur passionné par les nouvelles technologies, créatif, ayant une bonne communication et à l’aise en équipe</Profil_x0020_recherch_x00e9_>
    <Lieu_x0020_de_x0020_stage xmlns="968002a8-c9a5-4f61-9390-8933a4d300af">Nantes</Lieu_x0020_de_x0020_stage>
    <R_x00e9_sum_x00e9_ xmlns="968002a8-c9a5-4f61-9390-8933a4d300af">La mission a pour objectif d’évaluer l’apport et la faisabilité d’un agent conversationnel support d’un centre de services. </R_x00e9_sum_x00e9_>
    <R_x00e9_f_x00e9_rence xmlns="968002a8-c9a5-4f61-9390-8933a4d300af" xsi:nil="true"/>
    <Dur_x00e9_e xmlns="968002a8-c9a5-4f61-9390-8933a4d300af">6 mois</Dur_x00e9_e>
    <_dlc_DocId xmlns="fab890ae-3112-4f6b-bc97-1e666dfa1a34">AXMP2TTMSR6C-942079650-48</_dlc_DocId>
    <_dlc_DocIdUrl xmlns="fab890ae-3112-4f6b-bc97-1e666dfa1a34">
      <Url>https://sodifrance.sharepoint.com/sites/booster/labs/_layouts/15/DocIdRedir.aspx?ID=AXMP2TTMSR6C-942079650-48</Url>
      <Description>AXMP2TTMSR6C-942079650-48</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475CE-6597-4FB2-AC8C-4ABCB98D4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890ae-3112-4f6b-bc97-1e666dfa1a34"/>
    <ds:schemaRef ds:uri="968002a8-c9a5-4f61-9390-8933a4d3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F201A4-C3C7-45E6-BE80-4384C2E50BD5}">
  <ds:schemaRefs>
    <ds:schemaRef ds:uri="http://schemas.microsoft.com/office/2006/metadata/customXsn"/>
  </ds:schemaRefs>
</ds:datastoreItem>
</file>

<file path=customXml/itemProps4.xml><?xml version="1.0" encoding="utf-8"?>
<ds:datastoreItem xmlns:ds="http://schemas.openxmlformats.org/officeDocument/2006/customXml" ds:itemID="{2470C62F-E9FE-4FDF-9F52-B3700AED93DE}">
  <ds:schemaRefs>
    <ds:schemaRef ds:uri="http://schemas.microsoft.com/office/2006/documentManagement/types"/>
    <ds:schemaRef ds:uri="http://schemas.microsoft.com/office/infopath/2007/PartnerControls"/>
    <ds:schemaRef ds:uri="http://purl.org/dc/elements/1.1/"/>
    <ds:schemaRef ds:uri="http://purl.org/dc/terms/"/>
    <ds:schemaRef ds:uri="http://www.w3.org/XML/1998/namespace"/>
    <ds:schemaRef ds:uri="http://purl.org/dc/dcmitype/"/>
    <ds:schemaRef ds:uri="http://schemas.microsoft.com/office/2006/metadata/properties"/>
    <ds:schemaRef ds:uri="http://schemas.openxmlformats.org/package/2006/metadata/core-properties"/>
    <ds:schemaRef ds:uri="968002a8-c9a5-4f61-9390-8933a4d300af"/>
    <ds:schemaRef ds:uri="fab890ae-3112-4f6b-bc97-1e666dfa1a34"/>
  </ds:schemaRefs>
</ds:datastoreItem>
</file>

<file path=customXml/itemProps5.xml><?xml version="1.0" encoding="utf-8"?>
<ds:datastoreItem xmlns:ds="http://schemas.openxmlformats.org/officeDocument/2006/customXml" ds:itemID="{D5EF9FBE-8932-4E5A-AF86-E1803893BC8E}">
  <ds:schemaRefs>
    <ds:schemaRef ds:uri="http://schemas.microsoft.com/sharepoint/v3/contenttype/forms"/>
  </ds:schemaRefs>
</ds:datastoreItem>
</file>

<file path=customXml/itemProps6.xml><?xml version="1.0" encoding="utf-8"?>
<ds:datastoreItem xmlns:ds="http://schemas.openxmlformats.org/officeDocument/2006/customXml" ds:itemID="{003C9134-A1A9-4FAE-8730-1B06AF72A202}">
  <ds:schemaRefs>
    <ds:schemaRef ds:uri="http://schemas.microsoft.com/sharepoint/events"/>
  </ds:schemaRefs>
</ds:datastoreItem>
</file>

<file path=customXml/itemProps7.xml><?xml version="1.0" encoding="utf-8"?>
<ds:datastoreItem xmlns:ds="http://schemas.openxmlformats.org/officeDocument/2006/customXml" ds:itemID="{9320E268-D598-40D7-A67A-C41CA16C0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Sodifrance-Sujet-de-stage.dotx</Template>
  <TotalTime>1</TotalTime>
  <Pages>2</Pages>
  <Words>559</Words>
  <Characters>3075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REALISATION D’UN AGENT CONVERSATIONNEL DEVOPS.</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REALISATION D’UN AGENT CONVERSATIONNEL DEVOPS.</dc:title>
  <dc:creator>Dominique Warnier</dc:creator>
  <cp:lastModifiedBy>Hugues Van Eylen</cp:lastModifiedBy>
  <cp:revision>2</cp:revision>
  <cp:lastPrinted>2013-03-05T13:31:00Z</cp:lastPrinted>
  <dcterms:created xsi:type="dcterms:W3CDTF">2017-09-12T11:39:00Z</dcterms:created>
  <dcterms:modified xsi:type="dcterms:W3CDTF">2017-09-12T11:39:00Z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0x010100D123B41902319E419F44AA7213CB54A600F329F00D31DFD043A8D5079F995D5722</vt:lpwstr>
  </property>
  <property fmtid="{D5CDD505-2E9C-101B-9397-08002B2CF9AE}" pid="3" name="_dlc_DocIdItemGuid">
    <vt:lpwstr>46e046b6-55c6-42c0-8808-8ba4bd7adbf5</vt:lpwstr>
  </property>
</Properties>
</file>